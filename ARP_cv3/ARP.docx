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back2" type="frame"/>
    </v:background>
  </w:background>
  <w:body>
    <w:p w14:paraId="08D2A2EF" w14:textId="01C4AEAC" w:rsidR="0059078F" w:rsidRPr="00293F34" w:rsidRDefault="00CD1D53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proofErr w:type="spellStart"/>
      <w:r>
        <w:rPr>
          <w:bCs w:val="0"/>
          <w:i/>
          <w:sz w:val="20"/>
          <w:lang w:val="cs-CZ"/>
        </w:rPr>
        <w:t>ARP_</w:t>
      </w:r>
      <w:r w:rsidR="00BB6594">
        <w:rPr>
          <w:bCs w:val="0"/>
          <w:i/>
          <w:sz w:val="20"/>
          <w:lang w:val="cs-CZ"/>
        </w:rPr>
        <w:t>Malinda</w:t>
      </w:r>
      <w:proofErr w:type="spellEnd"/>
      <w:r w:rsidR="0059078F" w:rsidRPr="00293F34">
        <w:rPr>
          <w:bCs w:val="0"/>
          <w:i/>
          <w:sz w:val="20"/>
          <w:lang w:val="cs-CZ"/>
        </w:rPr>
        <w:tab/>
      </w:r>
      <w:r w:rsidR="00C8715F">
        <w:rPr>
          <w:bCs w:val="0"/>
          <w:i/>
          <w:sz w:val="20"/>
          <w:lang w:val="cs-CZ"/>
        </w:rPr>
        <w:t>ú</w:t>
      </w:r>
      <w:r>
        <w:rPr>
          <w:bCs w:val="0"/>
          <w:i/>
          <w:sz w:val="20"/>
          <w:lang w:val="cs-CZ"/>
        </w:rPr>
        <w:t>kol_</w:t>
      </w:r>
      <w:r w:rsidR="00E17F68" w:rsidRPr="00293F34">
        <w:rPr>
          <w:bCs w:val="0"/>
          <w:i/>
          <w:sz w:val="20"/>
          <w:lang w:val="cs-CZ"/>
        </w:rPr>
        <w:t>0</w:t>
      </w:r>
      <w:r w:rsidR="00102BEC">
        <w:rPr>
          <w:bCs w:val="0"/>
          <w:i/>
          <w:sz w:val="20"/>
          <w:lang w:val="cs-CZ"/>
        </w:rPr>
        <w:t>3</w:t>
      </w:r>
    </w:p>
    <w:p w14:paraId="13C16772" w14:textId="77777777" w:rsidR="0059078F" w:rsidRPr="00877897" w:rsidRDefault="00102BEC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Základní klopné obvody</w:t>
      </w:r>
      <w:r w:rsidR="00C8715F" w:rsidRPr="00C8715F">
        <w:rPr>
          <w:rFonts w:ascii="Arial" w:hAnsi="Arial" w:cs="Arial"/>
          <w:b/>
          <w:color w:val="D9D9D9" w:themeColor="background1" w:themeShade="D9"/>
          <w:sz w:val="8"/>
          <w:szCs w:val="8"/>
        </w:rPr>
        <w:t>LS2022-23</w:t>
      </w:r>
    </w:p>
    <w:p w14:paraId="7DAA31DD" w14:textId="77777777" w:rsidR="00FA14FB" w:rsidRPr="00293F34" w:rsidRDefault="00FA14FB" w:rsidP="0059078F">
      <w:pPr>
        <w:rPr>
          <w:rFonts w:ascii="Arial" w:hAnsi="Arial"/>
        </w:rPr>
      </w:pPr>
    </w:p>
    <w:p w14:paraId="0547E6FF" w14:textId="77777777" w:rsidR="00F25C7B" w:rsidRPr="006F4474" w:rsidRDefault="00102BEC" w:rsidP="006F4474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Klopný obvod RS</w:t>
      </w:r>
      <w:r w:rsidR="0002378F">
        <w:rPr>
          <w:b/>
          <w:bCs/>
        </w:rPr>
        <w:t xml:space="preserve"> (</w:t>
      </w:r>
      <w:r w:rsidR="004C0242">
        <w:rPr>
          <w:b/>
          <w:bCs/>
        </w:rPr>
        <w:t>N</w:t>
      </w:r>
      <w:r w:rsidR="0002378F">
        <w:rPr>
          <w:b/>
          <w:bCs/>
        </w:rPr>
        <w:t>AND)</w:t>
      </w:r>
    </w:p>
    <w:p w14:paraId="327573EB" w14:textId="77777777" w:rsidR="00050280" w:rsidRDefault="00102BEC" w:rsidP="00436029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>
        <w:rPr>
          <w:lang w:val="en-US"/>
        </w:rPr>
        <w:t xml:space="preserve"> </w:t>
      </w:r>
      <w:r w:rsidRPr="00B063CC">
        <w:rPr>
          <w:b/>
          <w:lang w:val="en-US"/>
        </w:rPr>
        <w:t>ARP_03a.</w:t>
      </w:r>
      <w:r w:rsidRPr="00B063CC">
        <w:rPr>
          <w:b/>
        </w:rPr>
        <w:t>PBS</w:t>
      </w:r>
      <w:r>
        <w:t xml:space="preserve">. Otestujte funkci klopného obvodu RS. </w:t>
      </w:r>
      <w:r w:rsidR="004C0242">
        <w:t>Prezentujte funkci paměti</w:t>
      </w:r>
      <w:r w:rsidR="00C13612">
        <w:t>, že</w:t>
      </w:r>
      <w:r w:rsidR="004C0242">
        <w:t xml:space="preserve"> pro stejné hodnoty na vstupu</w:t>
      </w:r>
      <w:r w:rsidR="00C13612">
        <w:t>,</w:t>
      </w:r>
      <w:r w:rsidR="004C0242">
        <w:t xml:space="preserve"> je různý výstup</w:t>
      </w:r>
    </w:p>
    <w:p w14:paraId="5EECC973" w14:textId="77777777" w:rsidR="00886AE4" w:rsidRDefault="00886AE4" w:rsidP="00436029"/>
    <w:p w14:paraId="3CF91AC4" w14:textId="77777777" w:rsidR="00C13612" w:rsidRDefault="00C13612" w:rsidP="00C13612">
      <w:pPr>
        <w:jc w:val="center"/>
      </w:pPr>
      <w:r>
        <w:rPr>
          <w:noProof/>
          <w:lang w:eastAsia="cs-CZ"/>
        </w:rPr>
        <w:drawing>
          <wp:inline distT="0" distB="0" distL="0" distR="0" wp14:anchorId="16E73490" wp14:editId="3ED825B8">
            <wp:extent cx="1814400" cy="842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0D0" w14:textId="77777777" w:rsidR="0002378F" w:rsidRPr="006F4474" w:rsidRDefault="0002378F" w:rsidP="004C0242">
      <w:pPr>
        <w:pStyle w:val="Odstavecseseznamem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RS (</w:t>
      </w:r>
      <w:r w:rsidR="004C24E7">
        <w:rPr>
          <w:b/>
          <w:bCs/>
        </w:rPr>
        <w:t>N</w:t>
      </w:r>
      <w:r w:rsidR="001B193D">
        <w:rPr>
          <w:b/>
          <w:bCs/>
        </w:rPr>
        <w:t>AND)</w:t>
      </w:r>
    </w:p>
    <w:p w14:paraId="6C7FECB5" w14:textId="77777777" w:rsidR="0002378F" w:rsidRDefault="0002378F" w:rsidP="0002378F">
      <w:r>
        <w:t xml:space="preserve">Vyplňte pravdivostní tabulku na základě </w:t>
      </w:r>
      <w:r w:rsidR="00EF0BC0" w:rsidRPr="006F4474">
        <w:t xml:space="preserve">programu Digital </w:t>
      </w:r>
      <w:proofErr w:type="spellStart"/>
      <w:r w:rsidR="00EF0BC0" w:rsidRPr="00BB6594">
        <w:t>Circuit</w:t>
      </w:r>
      <w:proofErr w:type="spellEnd"/>
      <w:r w:rsidR="00EF0BC0" w:rsidRPr="006F4474">
        <w:t xml:space="preserve"> Simulator</w:t>
      </w:r>
      <w:r w:rsidR="004C0242">
        <w:t xml:space="preserve"> </w:t>
      </w:r>
      <w:r w:rsidR="00C13612">
        <w:t>(vstupní hodnoty měňte tak jak je postupně uvedeno v tabulce stavů)</w:t>
      </w:r>
    </w:p>
    <w:p w14:paraId="02A8D118" w14:textId="77777777" w:rsidR="004544DA" w:rsidRPr="00293F34" w:rsidRDefault="004544DA" w:rsidP="0002378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383"/>
        <w:gridCol w:w="650"/>
        <w:gridCol w:w="650"/>
        <w:gridCol w:w="3985"/>
      </w:tblGrid>
      <w:tr w:rsidR="002B59E7" w:rsidRPr="0026494E" w14:paraId="71E070FC" w14:textId="77777777" w:rsidTr="005E7B44">
        <w:trPr>
          <w:jc w:val="center"/>
        </w:trPr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216A4A94" w14:textId="77777777" w:rsidR="002B59E7" w:rsidRPr="0026494E" w:rsidRDefault="002B59E7" w:rsidP="0002378F">
            <w:pPr>
              <w:pStyle w:val="Nadpis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05BBE6D7" w14:textId="77777777" w:rsidR="002B59E7" w:rsidRPr="0026494E" w:rsidRDefault="002B59E7" w:rsidP="00EA1109">
            <w:pPr>
              <w:pStyle w:val="Nadpis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S</w:t>
            </w:r>
          </w:p>
        </w:tc>
        <w:tc>
          <w:tcPr>
            <w:tcW w:w="650" w:type="dxa"/>
            <w:shd w:val="clear" w:color="auto" w:fill="FFFF99"/>
          </w:tcPr>
          <w:p w14:paraId="14936CC5" w14:textId="77777777" w:rsidR="002B59E7" w:rsidRPr="0026494E" w:rsidRDefault="002B59E7" w:rsidP="0002378F">
            <w:pPr>
              <w:pStyle w:val="Nadpis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14:paraId="76C090EA" w14:textId="77777777" w:rsidR="002B59E7" w:rsidRPr="0026494E" w:rsidRDefault="00000000" w:rsidP="0002378F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985" w:type="dxa"/>
            <w:shd w:val="clear" w:color="auto" w:fill="FFFF99"/>
          </w:tcPr>
          <w:p w14:paraId="5484488F" w14:textId="77777777" w:rsidR="002B59E7" w:rsidRPr="00086156" w:rsidRDefault="002B59E7" w:rsidP="0002378F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w:r w:rsidRPr="0026494E">
              <w:rPr>
                <w:rFonts w:ascii="Arial" w:hAnsi="Arial" w:cs="Arial"/>
                <w:i/>
                <w:sz w:val="16"/>
                <w:szCs w:val="16"/>
              </w:rPr>
              <w:t>Funkce KO</w:t>
            </w:r>
            <w:r w:rsidR="0026494E" w:rsidRPr="0026494E">
              <w:rPr>
                <w:rFonts w:ascii="Arial" w:hAnsi="Arial" w:cs="Arial"/>
                <w:i/>
                <w:sz w:val="16"/>
                <w:szCs w:val="16"/>
              </w:rPr>
              <w:t xml:space="preserve"> slovně</w:t>
            </w:r>
            <w:r w:rsidR="00086156">
              <w:rPr>
                <w:rStyle w:val="Znakapoznpodarou"/>
                <w:rFonts w:ascii="Arial" w:hAnsi="Arial" w:cs="Arial"/>
                <w:i/>
                <w:sz w:val="16"/>
                <w:szCs w:val="16"/>
              </w:rPr>
              <w:footnoteReference w:id="1"/>
            </w:r>
          </w:p>
        </w:tc>
      </w:tr>
      <w:tr w:rsidR="00EA1109" w:rsidRPr="0026494E" w14:paraId="7011C42E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4A5B67FC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2FB112E1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72DFD88" w14:textId="009FDDED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7A64224B" w14:textId="1011782F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14:paraId="6E8499EB" w14:textId="2F1E9C02" w:rsidR="00EA1109" w:rsidRPr="0026494E" w:rsidRDefault="003833C3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Nastavení</w:t>
            </w:r>
          </w:p>
        </w:tc>
      </w:tr>
      <w:tr w:rsidR="00EA1109" w:rsidRPr="0026494E" w14:paraId="796B8B98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74A003A1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39B83F7C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6C684598" w14:textId="093C6790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7742D858" w14:textId="2613B0A3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14:paraId="5A72992F" w14:textId="6C9180BD" w:rsidR="00EA1109" w:rsidRPr="0026494E" w:rsidRDefault="003833C3" w:rsidP="003833C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Pamatuje si předchozí stav</w:t>
            </w:r>
          </w:p>
        </w:tc>
      </w:tr>
      <w:tr w:rsidR="00EA1109" w:rsidRPr="0026494E" w14:paraId="2D54E34A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2DD73929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34B8A5F3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2AC31CC4" w14:textId="4C312917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A335B9B" w14:textId="12176677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14:paraId="3F4DF8F7" w14:textId="780B8151" w:rsidR="00EA1109" w:rsidRPr="0026494E" w:rsidRDefault="003833C3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Nastavuje</w:t>
            </w:r>
          </w:p>
        </w:tc>
      </w:tr>
      <w:tr w:rsidR="00EA1109" w:rsidRPr="0026494E" w14:paraId="3DB87DD1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2CA05345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1DA73930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349A5FA" w14:textId="7B9B6F1B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2B7142DC" w14:textId="146F74A9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14:paraId="331EC000" w14:textId="340248CE" w:rsidR="00EA1109" w:rsidRPr="0026494E" w:rsidRDefault="003833C3" w:rsidP="003833C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Pamatuje si předchozí stav</w:t>
            </w:r>
          </w:p>
        </w:tc>
      </w:tr>
      <w:tr w:rsidR="00EA1109" w:rsidRPr="0026494E" w14:paraId="7CC7D841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69BF8F25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74E35E92" w14:textId="77777777" w:rsidR="00EA1109" w:rsidRPr="0026494E" w:rsidRDefault="00EA1109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1B008F7" w14:textId="5082405B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6954C45E" w14:textId="2FEBC97D" w:rsidR="00EA1109" w:rsidRPr="0026494E" w:rsidRDefault="00087905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14:paraId="73FE45C7" w14:textId="213708BE" w:rsidR="00EA1109" w:rsidRPr="0026494E" w:rsidRDefault="00F204F7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Zakázaný stav</w:t>
            </w:r>
          </w:p>
        </w:tc>
      </w:tr>
    </w:tbl>
    <w:p w14:paraId="19C02449" w14:textId="77777777" w:rsidR="005E7B44" w:rsidRDefault="005E7B44" w:rsidP="005E7B44">
      <w:pPr>
        <w:pStyle w:val="Odstavecseseznamem"/>
        <w:ind w:left="360"/>
        <w:rPr>
          <w:b/>
          <w:bCs/>
        </w:rPr>
      </w:pPr>
    </w:p>
    <w:p w14:paraId="7B3CC2EE" w14:textId="77777777" w:rsidR="005E7B44" w:rsidRPr="00293F34" w:rsidRDefault="005E7B44" w:rsidP="005E7B44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RS (NAND)</w:t>
      </w:r>
    </w:p>
    <w:p w14:paraId="650F306D" w14:textId="77777777" w:rsidR="005E7B44" w:rsidRDefault="005E7B44" w:rsidP="005E7B44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RS na základě pravdivostní tabulky</w:t>
      </w:r>
      <w:r w:rsidRPr="00805167">
        <w:rPr>
          <w:i/>
        </w:rPr>
        <w:t>.</w:t>
      </w:r>
    </w:p>
    <w:p w14:paraId="12C1AB21" w14:textId="77777777" w:rsidR="005E7B44" w:rsidRPr="00805167" w:rsidRDefault="005E7B44" w:rsidP="005E7B44">
      <w:pPr>
        <w:rPr>
          <w:i/>
        </w:rPr>
      </w:pPr>
    </w:p>
    <w:p w14:paraId="2ACEC930" w14:textId="0A20BA67" w:rsidR="005E7B44" w:rsidRPr="00805167" w:rsidRDefault="007D5ADD" w:rsidP="005E7B44">
      <w:pPr>
        <w:jc w:val="center"/>
      </w:pPr>
      <w:r w:rsidRPr="007D5ADD">
        <w:rPr>
          <w:noProof/>
        </w:rPr>
        <w:drawing>
          <wp:inline distT="0" distB="0" distL="0" distR="0" wp14:anchorId="249BC4C8" wp14:editId="2D8D7AE2">
            <wp:extent cx="6645910" cy="3646170"/>
            <wp:effectExtent l="0" t="0" r="254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2C1" w14:textId="77777777" w:rsidR="005E7B44" w:rsidRDefault="005E7B44">
      <w:r>
        <w:br w:type="page"/>
      </w:r>
    </w:p>
    <w:p w14:paraId="2455B86C" w14:textId="77777777" w:rsidR="004C0242" w:rsidRPr="006F4474" w:rsidRDefault="005259EC" w:rsidP="004C0242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Klopný obvod</w:t>
      </w:r>
      <w:r w:rsidR="004C0242">
        <w:rPr>
          <w:b/>
          <w:bCs/>
        </w:rPr>
        <w:t xml:space="preserve"> RS pomocí (NOR)</w:t>
      </w:r>
    </w:p>
    <w:p w14:paraId="0790C6B4" w14:textId="77777777" w:rsidR="004C0242" w:rsidRDefault="002B59E7" w:rsidP="006A4052">
      <w:pPr>
        <w:pStyle w:val="Odstavecseseznamem"/>
        <w:ind w:left="0"/>
      </w:pPr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>
        <w:rPr>
          <w:lang w:val="en-US"/>
        </w:rPr>
        <w:t xml:space="preserve"> </w:t>
      </w:r>
      <w:r>
        <w:rPr>
          <w:b/>
          <w:lang w:val="en-US"/>
        </w:rPr>
        <w:t>ARP_03b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>. Otestujte funkci klopného obvodu RS. Prezentujte funkci paměti, že pro stejné hodnoty na vstupu, je různý výstup</w:t>
      </w:r>
    </w:p>
    <w:p w14:paraId="58239519" w14:textId="77777777" w:rsidR="004C0242" w:rsidRDefault="005259EC" w:rsidP="005259EC">
      <w:pPr>
        <w:pStyle w:val="Odstavecseseznamem"/>
        <w:ind w:left="360"/>
        <w:jc w:val="center"/>
        <w:rPr>
          <w:b/>
          <w:bCs/>
        </w:rPr>
      </w:pPr>
      <w:r>
        <w:rPr>
          <w:noProof/>
          <w:lang w:eastAsia="cs-CZ"/>
        </w:rPr>
        <w:drawing>
          <wp:inline distT="0" distB="0" distL="0" distR="0" wp14:anchorId="76F4861E" wp14:editId="1DCA2FCD">
            <wp:extent cx="1740198" cy="832833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69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B247" w14:textId="77777777" w:rsidR="0002378F" w:rsidRPr="006F4474" w:rsidRDefault="0002378F" w:rsidP="004C0242">
      <w:pPr>
        <w:pStyle w:val="Odstavecseseznamem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KO RS pomocí </w:t>
      </w:r>
      <w:r w:rsidR="004A2CBF">
        <w:rPr>
          <w:b/>
          <w:bCs/>
        </w:rPr>
        <w:t>(</w:t>
      </w:r>
      <w:r w:rsidR="004C0242">
        <w:rPr>
          <w:b/>
          <w:bCs/>
        </w:rPr>
        <w:t>N</w:t>
      </w:r>
      <w:r w:rsidR="001B193D">
        <w:rPr>
          <w:b/>
          <w:bCs/>
        </w:rPr>
        <w:t>OR</w:t>
      </w:r>
      <w:r w:rsidR="004A2CBF">
        <w:rPr>
          <w:b/>
          <w:bCs/>
        </w:rPr>
        <w:t>)</w:t>
      </w:r>
    </w:p>
    <w:p w14:paraId="0993319A" w14:textId="77777777" w:rsidR="0002378F" w:rsidRDefault="0002378F" w:rsidP="006A4052">
      <w:r>
        <w:t xml:space="preserve">Vyplňte pravdivostní tabulku na základě KO RS realizovaného </w:t>
      </w:r>
      <w:r w:rsidR="004C24E7">
        <w:t>pomocí N</w:t>
      </w:r>
      <w:r>
        <w:t>OR</w:t>
      </w:r>
      <w:r w:rsidR="004C0242">
        <w:t xml:space="preserve"> </w:t>
      </w:r>
      <w:r w:rsidR="005259EC">
        <w:t>(vstupní hodnoty měňte tak jak je postupně uvedeno v tabulce stavů)</w:t>
      </w:r>
    </w:p>
    <w:p w14:paraId="6EE29252" w14:textId="77777777" w:rsidR="004544DA" w:rsidRPr="001B193D" w:rsidRDefault="004544DA" w:rsidP="006A40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383"/>
        <w:gridCol w:w="650"/>
        <w:gridCol w:w="650"/>
        <w:gridCol w:w="3985"/>
      </w:tblGrid>
      <w:tr w:rsidR="005259EC" w:rsidRPr="0026494E" w14:paraId="3830C4FD" w14:textId="77777777" w:rsidTr="005E7B44">
        <w:trPr>
          <w:jc w:val="center"/>
        </w:trPr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05144888" w14:textId="77777777" w:rsidR="005259EC" w:rsidRPr="0026494E" w:rsidRDefault="005259EC" w:rsidP="00EA1109">
            <w:pPr>
              <w:pStyle w:val="Nadpis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R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762F3CE1" w14:textId="77777777" w:rsidR="005259EC" w:rsidRPr="0026494E" w:rsidRDefault="005259EC" w:rsidP="00EA1109">
            <w:pPr>
              <w:pStyle w:val="Nadpis2"/>
              <w:rPr>
                <w:sz w:val="16"/>
                <w:szCs w:val="16"/>
              </w:rPr>
            </w:pPr>
            <w:r w:rsidRPr="0026494E">
              <w:rPr>
                <w:sz w:val="16"/>
                <w:szCs w:val="16"/>
              </w:rPr>
              <w:t>S</w:t>
            </w:r>
          </w:p>
        </w:tc>
        <w:tc>
          <w:tcPr>
            <w:tcW w:w="650" w:type="dxa"/>
            <w:shd w:val="clear" w:color="auto" w:fill="FFFF99"/>
          </w:tcPr>
          <w:p w14:paraId="0D3F7BC7" w14:textId="77777777" w:rsidR="005259EC" w:rsidRPr="0026494E" w:rsidRDefault="005259EC" w:rsidP="00EA1109">
            <w:pPr>
              <w:pStyle w:val="Nadpis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14:paraId="577C3478" w14:textId="77777777" w:rsidR="005259EC" w:rsidRPr="0026494E" w:rsidRDefault="00000000" w:rsidP="00EA1109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985" w:type="dxa"/>
            <w:shd w:val="clear" w:color="auto" w:fill="FFFF99"/>
          </w:tcPr>
          <w:p w14:paraId="52F5BBC1" w14:textId="77777777" w:rsidR="005259EC" w:rsidRPr="0026494E" w:rsidRDefault="005259EC" w:rsidP="00EA1109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w:r w:rsidRPr="0026494E">
              <w:rPr>
                <w:rFonts w:ascii="Arial" w:hAnsi="Arial" w:cs="Arial"/>
                <w:i/>
                <w:sz w:val="16"/>
                <w:szCs w:val="16"/>
              </w:rPr>
              <w:t>Funkce KO</w:t>
            </w:r>
            <w:r w:rsidR="0026494E">
              <w:rPr>
                <w:rFonts w:ascii="Arial" w:hAnsi="Arial" w:cs="Arial"/>
                <w:i/>
                <w:sz w:val="16"/>
                <w:szCs w:val="16"/>
              </w:rPr>
              <w:t xml:space="preserve"> slovně</w:t>
            </w:r>
            <w:r w:rsidR="00086156">
              <w:rPr>
                <w:rStyle w:val="Znakapoznpodarou"/>
                <w:rFonts w:ascii="Arial" w:hAnsi="Arial" w:cs="Arial"/>
                <w:i/>
                <w:sz w:val="16"/>
                <w:szCs w:val="16"/>
              </w:rPr>
              <w:footnoteReference w:id="2"/>
            </w:r>
          </w:p>
        </w:tc>
      </w:tr>
      <w:tr w:rsidR="005259EC" w:rsidRPr="0026494E" w14:paraId="11B79521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4201EAA3" w14:textId="77777777"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5E93490D" w14:textId="77777777"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3666FC2" w14:textId="710587DF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1BDA3EDE" w14:textId="4CEEE263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14:paraId="1EAA98E0" w14:textId="5EBF05C4" w:rsidR="005259EC" w:rsidRPr="0026494E" w:rsidRDefault="00AF7A8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Nastavuje</w:t>
            </w:r>
          </w:p>
        </w:tc>
      </w:tr>
      <w:tr w:rsidR="005259EC" w:rsidRPr="0026494E" w14:paraId="57B48B94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4AE0DEF7" w14:textId="77777777"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2FD68A9D" w14:textId="77777777" w:rsidR="005259EC" w:rsidRPr="0026494E" w:rsidRDefault="00967DC2" w:rsidP="005259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4907D8E" w14:textId="7C3A5923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462D863B" w14:textId="657A9FE7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14:paraId="5B835083" w14:textId="7673183F" w:rsidR="005259EC" w:rsidRPr="0026494E" w:rsidRDefault="00AF7A8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Pamatuje si předchozí hodnotu</w:t>
            </w:r>
          </w:p>
        </w:tc>
      </w:tr>
      <w:tr w:rsidR="005259EC" w:rsidRPr="0026494E" w14:paraId="7C0D864B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445B8C60" w14:textId="77777777"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07251007" w14:textId="77777777" w:rsidR="005259EC" w:rsidRPr="0026494E" w:rsidRDefault="005259E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 w:rsidRPr="0026494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3E48528" w14:textId="61A13DC3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60D5143D" w14:textId="2C555B6D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14:paraId="697657A7" w14:textId="1B19A268" w:rsidR="005259EC" w:rsidRPr="0026494E" w:rsidRDefault="00AF7A8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Nastavuje</w:t>
            </w:r>
          </w:p>
        </w:tc>
      </w:tr>
      <w:tr w:rsidR="005259EC" w:rsidRPr="0026494E" w14:paraId="48F57CEC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2DE5E947" w14:textId="77777777"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68331059" w14:textId="77777777" w:rsidR="005259EC" w:rsidRPr="0026494E" w:rsidRDefault="00967DC2" w:rsidP="005259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A071215" w14:textId="01CB4187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4C4D6ABF" w14:textId="6D9D89CB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85" w:type="dxa"/>
            <w:shd w:val="clear" w:color="auto" w:fill="FFFF99"/>
          </w:tcPr>
          <w:p w14:paraId="5105074A" w14:textId="3A0B63F3" w:rsidR="005259EC" w:rsidRPr="0026494E" w:rsidRDefault="00AF7A8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Pamatuje si předchozí hodnotu</w:t>
            </w:r>
          </w:p>
        </w:tc>
      </w:tr>
      <w:tr w:rsidR="005259EC" w:rsidRPr="0026494E" w14:paraId="24BB6FC9" w14:textId="77777777" w:rsidTr="005E7B44">
        <w:trPr>
          <w:jc w:val="center"/>
        </w:trPr>
        <w:tc>
          <w:tcPr>
            <w:tcW w:w="383" w:type="dxa"/>
            <w:shd w:val="clear" w:color="auto" w:fill="CCFFCC"/>
          </w:tcPr>
          <w:p w14:paraId="0CC637D0" w14:textId="77777777"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2B57E461" w14:textId="77777777" w:rsidR="005259EC" w:rsidRPr="0026494E" w:rsidRDefault="00967DC2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65E13175" w14:textId="4FBC21F7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B3335A4" w14:textId="7F6FDCD0" w:rsidR="005259EC" w:rsidRPr="0026494E" w:rsidRDefault="009816F6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85" w:type="dxa"/>
            <w:shd w:val="clear" w:color="auto" w:fill="FFFF99"/>
          </w:tcPr>
          <w:p w14:paraId="469D89C7" w14:textId="21A969FD" w:rsidR="005259EC" w:rsidRPr="0026494E" w:rsidRDefault="00AF7A8C" w:rsidP="00EA110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Nuluje</w:t>
            </w:r>
          </w:p>
        </w:tc>
      </w:tr>
    </w:tbl>
    <w:p w14:paraId="45BC395A" w14:textId="77777777" w:rsidR="004C0242" w:rsidRDefault="004C0242" w:rsidP="004C0242">
      <w:pPr>
        <w:pStyle w:val="Odstavecseseznamem"/>
        <w:ind w:left="360"/>
        <w:rPr>
          <w:b/>
          <w:bCs/>
        </w:rPr>
      </w:pPr>
    </w:p>
    <w:p w14:paraId="60F10889" w14:textId="77777777" w:rsidR="005E7B44" w:rsidRPr="00293F34" w:rsidRDefault="005E7B44" w:rsidP="005E7B44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RS (</w:t>
      </w:r>
      <w:r w:rsidR="00964D63">
        <w:rPr>
          <w:b/>
          <w:bCs/>
        </w:rPr>
        <w:t>NOR</w:t>
      </w:r>
      <w:r>
        <w:rPr>
          <w:b/>
          <w:bCs/>
        </w:rPr>
        <w:t>)</w:t>
      </w:r>
    </w:p>
    <w:p w14:paraId="19E15D9E" w14:textId="77777777" w:rsidR="005E7B44" w:rsidRDefault="005E7B44" w:rsidP="005E7B44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RS na základě pravdivostní tabulky</w:t>
      </w:r>
      <w:r w:rsidRPr="00805167">
        <w:rPr>
          <w:i/>
        </w:rPr>
        <w:t>.</w:t>
      </w:r>
    </w:p>
    <w:p w14:paraId="75D134D0" w14:textId="77777777" w:rsidR="005E7B44" w:rsidRPr="00805167" w:rsidRDefault="005E7B44" w:rsidP="005E7B44">
      <w:pPr>
        <w:rPr>
          <w:i/>
        </w:rPr>
      </w:pPr>
    </w:p>
    <w:p w14:paraId="75E3F52A" w14:textId="46513F70" w:rsidR="005E7B44" w:rsidRDefault="00A52CE3" w:rsidP="004C0242">
      <w:pPr>
        <w:pStyle w:val="Odstavecseseznamem"/>
        <w:ind w:left="360"/>
        <w:rPr>
          <w:b/>
          <w:bCs/>
        </w:rPr>
      </w:pPr>
      <w:r w:rsidRPr="00A52CE3">
        <w:rPr>
          <w:b/>
          <w:bCs/>
          <w:noProof/>
        </w:rPr>
        <w:drawing>
          <wp:inline distT="0" distB="0" distL="0" distR="0" wp14:anchorId="35FB9556" wp14:editId="785725C5">
            <wp:extent cx="6645910" cy="3615690"/>
            <wp:effectExtent l="0" t="0" r="2540" b="3810"/>
            <wp:docPr id="12" name="Obrázek 1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31C9" w14:textId="77777777" w:rsidR="000F1572" w:rsidRDefault="000F1572">
      <w:pPr>
        <w:rPr>
          <w:b/>
          <w:bCs/>
        </w:rPr>
      </w:pPr>
      <w:r>
        <w:rPr>
          <w:b/>
          <w:bCs/>
        </w:rPr>
        <w:br w:type="page"/>
      </w:r>
    </w:p>
    <w:p w14:paraId="711FCAA7" w14:textId="77777777" w:rsidR="00EF0BC0" w:rsidRPr="006F4474" w:rsidRDefault="00EF0BC0" w:rsidP="00EF0BC0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Klopný obvod JK </w:t>
      </w:r>
    </w:p>
    <w:p w14:paraId="6BAE5251" w14:textId="77777777" w:rsidR="00EF0BC0" w:rsidRDefault="00EF0BC0" w:rsidP="00EF0BC0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EA5F88">
        <w:rPr>
          <w:lang w:val="en-US"/>
        </w:rPr>
        <w:t xml:space="preserve"> </w:t>
      </w:r>
      <w:r w:rsidR="00EA5F88" w:rsidRPr="00B063CC">
        <w:rPr>
          <w:b/>
          <w:lang w:val="en-US"/>
        </w:rPr>
        <w:t>ARP_03c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 xml:space="preserve">. Otestujte funkci klopného obvodu JK. </w:t>
      </w:r>
      <w:r w:rsidR="0026494E">
        <w:t>(</w:t>
      </w:r>
      <w:r w:rsidR="0026494E">
        <w:rPr>
          <w:b/>
          <w:bCs/>
        </w:rPr>
        <w:t>1</w:t>
      </w:r>
      <w:r w:rsidR="0026494E">
        <w:rPr>
          <w:b/>
          <w:bCs/>
        </w:rPr>
        <w:sym w:font="Wingdings" w:char="F0E1"/>
      </w:r>
      <w:r w:rsidR="0026494E">
        <w:rPr>
          <w:b/>
          <w:bCs/>
        </w:rPr>
        <w:t xml:space="preserve"> znamená změna z 0 na 1)</w:t>
      </w:r>
    </w:p>
    <w:p w14:paraId="1998CBC3" w14:textId="77777777" w:rsidR="00EF0BC0" w:rsidRPr="001B193D" w:rsidRDefault="00EF0BC0" w:rsidP="004C0242">
      <w:pPr>
        <w:pStyle w:val="Odstavecseseznamem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klopný obvod JK </w:t>
      </w:r>
    </w:p>
    <w:p w14:paraId="15CDC5B1" w14:textId="77777777" w:rsidR="00EF0BC0" w:rsidRDefault="00EF0BC0" w:rsidP="00EF0BC0">
      <w:r>
        <w:t xml:space="preserve">Vyplňte pravdivostní tabulku na základě KO JK </w:t>
      </w:r>
    </w:p>
    <w:p w14:paraId="1225E694" w14:textId="77777777" w:rsidR="004544DA" w:rsidRPr="00293F34" w:rsidRDefault="004544DA" w:rsidP="00EF0BC0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872"/>
        <w:gridCol w:w="737"/>
        <w:gridCol w:w="737"/>
        <w:gridCol w:w="737"/>
        <w:gridCol w:w="650"/>
        <w:gridCol w:w="650"/>
      </w:tblGrid>
      <w:tr w:rsidR="009B4B81" w:rsidRPr="00C8715F" w14:paraId="2BA46225" w14:textId="77777777" w:rsidTr="00C05976"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530B75FC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w:r w:rsidRPr="00C8715F">
              <w:rPr>
                <w:rFonts w:ascii="Arial" w:hAnsi="Arial" w:cs="Arial"/>
                <w:sz w:val="16"/>
                <w:szCs w:val="16"/>
              </w:rPr>
              <w:t>SET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CCFFFF"/>
          </w:tcPr>
          <w:p w14:paraId="79BA238E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w:r w:rsidRPr="00C8715F">
              <w:rPr>
                <w:rFonts w:ascii="Arial" w:hAnsi="Arial" w:cs="Arial"/>
                <w:sz w:val="16"/>
                <w:szCs w:val="16"/>
              </w:rPr>
              <w:t>RESET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74F2E4B6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w:r w:rsidRPr="00C8715F">
              <w:rPr>
                <w:rFonts w:ascii="Arial" w:hAnsi="Arial" w:cs="Arial"/>
                <w:sz w:val="16"/>
                <w:szCs w:val="16"/>
              </w:rPr>
              <w:t>CLK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253D0A23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w:r w:rsidRPr="00C8715F">
              <w:rPr>
                <w:rFonts w:ascii="Arial" w:hAnsi="Arial" w:cs="Arial"/>
                <w:sz w:val="16"/>
                <w:szCs w:val="16"/>
              </w:rPr>
              <w:t>J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31BAA979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w:r w:rsidRPr="00C8715F">
              <w:rPr>
                <w:rFonts w:ascii="Arial" w:hAnsi="Arial" w:cs="Arial"/>
                <w:sz w:val="16"/>
                <w:szCs w:val="16"/>
              </w:rPr>
              <w:t>K</w:t>
            </w:r>
          </w:p>
        </w:tc>
        <w:tc>
          <w:tcPr>
            <w:tcW w:w="650" w:type="dxa"/>
            <w:shd w:val="clear" w:color="auto" w:fill="FFFF99"/>
          </w:tcPr>
          <w:p w14:paraId="610448BE" w14:textId="77777777" w:rsidR="009B4B81" w:rsidRPr="00C8715F" w:rsidRDefault="009B4B81" w:rsidP="00EA1109">
            <w:pPr>
              <w:pStyle w:val="Nadpis2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14:paraId="7C678D4B" w14:textId="77777777" w:rsidR="009B4B81" w:rsidRPr="00C8715F" w:rsidRDefault="00000000" w:rsidP="00EA1109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</w:tr>
      <w:tr w:rsidR="009B4B81" w:rsidRPr="00C8715F" w14:paraId="750E079C" w14:textId="77777777" w:rsidTr="00C05976">
        <w:tc>
          <w:tcPr>
            <w:tcW w:w="737" w:type="dxa"/>
            <w:shd w:val="clear" w:color="auto" w:fill="CCFFCC"/>
          </w:tcPr>
          <w:p w14:paraId="5C55EE7F" w14:textId="77777777" w:rsidR="009B4B81" w:rsidRPr="00C8715F" w:rsidRDefault="00417D61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67AB5BCC" w14:textId="77777777" w:rsidR="009B4B81" w:rsidRPr="00C8715F" w:rsidRDefault="00417D61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3ED7CE6" w14:textId="77777777" w:rsidR="009B4B81" w:rsidRPr="00C8715F" w:rsidRDefault="004544DA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8DD4A96" w14:textId="77777777" w:rsidR="009B4B81" w:rsidRPr="00C8715F" w:rsidRDefault="00417D61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1C833DD4" w14:textId="77777777" w:rsidR="009B4B81" w:rsidRPr="00C8715F" w:rsidRDefault="00417D61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71E79F9E" w14:textId="62062BC1" w:rsidR="009B4B81" w:rsidRPr="00C8715F" w:rsidRDefault="00AF7A8C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DE353AD" w14:textId="21C97A16" w:rsidR="009B4B81" w:rsidRPr="00C8715F" w:rsidRDefault="00AF7A8C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0B768F" w:rsidRPr="00C8715F" w14:paraId="2C18562A" w14:textId="77777777" w:rsidTr="00C05976">
        <w:tc>
          <w:tcPr>
            <w:tcW w:w="737" w:type="dxa"/>
            <w:shd w:val="clear" w:color="auto" w:fill="CCFFCC"/>
          </w:tcPr>
          <w:p w14:paraId="3646DDDD" w14:textId="77777777" w:rsidR="000B768F" w:rsidRPr="00C8715F" w:rsidRDefault="000B768F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57BA3A3B" w14:textId="77777777" w:rsidR="000B768F" w:rsidRPr="00C8715F" w:rsidRDefault="000B768F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E58C632" w14:textId="77777777" w:rsidR="000B768F" w:rsidRPr="00C8715F" w:rsidRDefault="000B768F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4EB8410F" w14:textId="77777777" w:rsidR="000B768F" w:rsidRPr="00C8715F" w:rsidRDefault="000B768F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0DA4AE93" w14:textId="77777777" w:rsidR="000B768F" w:rsidRPr="00C8715F" w:rsidRDefault="000B768F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01C9F3E1" w14:textId="495D51D8" w:rsidR="000B768F" w:rsidRPr="00C8715F" w:rsidRDefault="00AF7A8C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B9DB43D" w14:textId="1C19999F" w:rsidR="000B768F" w:rsidRPr="00C8715F" w:rsidRDefault="00AF7A8C" w:rsidP="00EA11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488CB180" w14:textId="77777777" w:rsidTr="00C05976">
        <w:tc>
          <w:tcPr>
            <w:tcW w:w="737" w:type="dxa"/>
            <w:shd w:val="clear" w:color="auto" w:fill="CCFFCC"/>
          </w:tcPr>
          <w:p w14:paraId="3CAE571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07509C73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A8EA1FF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0CE992A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77ABAA1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0FA83E1F" w14:textId="1D272D8C" w:rsidR="004544DA" w:rsidRPr="00C8715F" w:rsidRDefault="00AF7A8C" w:rsidP="00AF7A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4463ED20" w14:textId="63059FE6" w:rsidR="004544DA" w:rsidRPr="00C8715F" w:rsidRDefault="00AF7A8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78DAAA3D" w14:textId="77777777" w:rsidTr="00C05976">
        <w:tc>
          <w:tcPr>
            <w:tcW w:w="737" w:type="dxa"/>
            <w:shd w:val="clear" w:color="auto" w:fill="CCFFCC"/>
          </w:tcPr>
          <w:p w14:paraId="5882634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1D27643A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0B3CB8D9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38C240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224E765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371F7725" w14:textId="4E32DEEA" w:rsidR="004544DA" w:rsidRPr="00C8715F" w:rsidRDefault="00AF7A8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4D2AAA78" w14:textId="109E8550" w:rsidR="004544DA" w:rsidRPr="00C8715F" w:rsidRDefault="00AF7A8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0B768F" w:rsidRPr="00C8715F" w14:paraId="1C70FBA0" w14:textId="77777777" w:rsidTr="00C05976">
        <w:tc>
          <w:tcPr>
            <w:tcW w:w="737" w:type="dxa"/>
            <w:shd w:val="clear" w:color="auto" w:fill="CCFFCC"/>
          </w:tcPr>
          <w:p w14:paraId="77C1CE88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11D38A8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9136B9C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39140CB3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5137FE60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6C26906C" w14:textId="2C6CFA6C" w:rsidR="000B768F" w:rsidRPr="00C8715F" w:rsidRDefault="00AF7A8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E7F807D" w14:textId="6BCFC917" w:rsidR="000B768F" w:rsidRPr="00C8715F" w:rsidRDefault="00AF7A8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5F7DD18E" w14:textId="77777777" w:rsidTr="00C05976">
        <w:tc>
          <w:tcPr>
            <w:tcW w:w="737" w:type="dxa"/>
            <w:shd w:val="clear" w:color="auto" w:fill="CCFFCC"/>
          </w:tcPr>
          <w:p w14:paraId="3571F62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FFD058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58C9808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553AFE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368FFEFF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4D363A74" w14:textId="1FCF2F92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46D485C" w14:textId="6A60C58F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2DD4D6FD" w14:textId="77777777" w:rsidTr="00C05976">
        <w:tc>
          <w:tcPr>
            <w:tcW w:w="737" w:type="dxa"/>
            <w:shd w:val="clear" w:color="auto" w:fill="CCFFCC"/>
          </w:tcPr>
          <w:p w14:paraId="78DD1025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53C15A4B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BB1DD0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178C04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0074B41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82CAEF8" w14:textId="4D7B098C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5411BD1" w14:textId="042A2E9B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0B768F" w:rsidRPr="00C8715F" w14:paraId="25C8EB8F" w14:textId="77777777" w:rsidTr="00C05976">
        <w:tc>
          <w:tcPr>
            <w:tcW w:w="737" w:type="dxa"/>
            <w:shd w:val="clear" w:color="auto" w:fill="CCFFCC"/>
          </w:tcPr>
          <w:p w14:paraId="594870A0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4B15A1F9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7F3A893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7996BE14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27070BB0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545833AE" w14:textId="614AB59E" w:rsidR="000B768F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56C384C2" w14:textId="0A2648EA" w:rsidR="000B768F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403BD50A" w14:textId="77777777" w:rsidTr="00C05976">
        <w:tc>
          <w:tcPr>
            <w:tcW w:w="737" w:type="dxa"/>
            <w:shd w:val="clear" w:color="auto" w:fill="CCFFCC"/>
          </w:tcPr>
          <w:p w14:paraId="280181B3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5CD9851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FD2E399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872392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51084FF5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46F05753" w14:textId="1058390A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D52E585" w14:textId="2390E68A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0947DC3C" w14:textId="77777777" w:rsidTr="00C05976">
        <w:tc>
          <w:tcPr>
            <w:tcW w:w="737" w:type="dxa"/>
            <w:shd w:val="clear" w:color="auto" w:fill="CCFFCC"/>
          </w:tcPr>
          <w:p w14:paraId="5268C38A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182255F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84957A5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0B4508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081063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40D7F293" w14:textId="08E8EE90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781CAA5" w14:textId="6B14C727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3276FE26" w14:textId="77777777" w:rsidTr="00C05976">
        <w:tc>
          <w:tcPr>
            <w:tcW w:w="737" w:type="dxa"/>
            <w:shd w:val="clear" w:color="auto" w:fill="CCFFCC"/>
          </w:tcPr>
          <w:p w14:paraId="24D8976E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2436223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BCA735D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30B88E2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332401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29D0941C" w14:textId="79C7FCAA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41CEB809" w14:textId="083506CA" w:rsidR="004544DA" w:rsidRPr="00C8715F" w:rsidRDefault="00780605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663D1602" w14:textId="77777777" w:rsidTr="00C05976">
        <w:tc>
          <w:tcPr>
            <w:tcW w:w="737" w:type="dxa"/>
            <w:shd w:val="clear" w:color="auto" w:fill="CCFFCC"/>
          </w:tcPr>
          <w:p w14:paraId="1A00B938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28CE62C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0B0201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FCB19B8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3DA6971D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B000342" w14:textId="17290FE4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A89DF02" w14:textId="1D5366E3" w:rsidR="004544DA" w:rsidRPr="00C8715F" w:rsidRDefault="003749A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0146F764" w14:textId="77777777" w:rsidTr="00C05976">
        <w:tc>
          <w:tcPr>
            <w:tcW w:w="737" w:type="dxa"/>
            <w:shd w:val="clear" w:color="auto" w:fill="CCFFCC"/>
          </w:tcPr>
          <w:p w14:paraId="5082331A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2DEF4743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F8D8E8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04A101C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37" w:type="dxa"/>
            <w:shd w:val="clear" w:color="auto" w:fill="CCFFCC"/>
          </w:tcPr>
          <w:p w14:paraId="2FCDB5AA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1BEFF19" w14:textId="6CDACDE8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74D0860" w14:textId="211A25F5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05A441C1" w14:textId="77777777" w:rsidTr="00C05976">
        <w:tc>
          <w:tcPr>
            <w:tcW w:w="737" w:type="dxa"/>
            <w:shd w:val="clear" w:color="auto" w:fill="CCFFCC"/>
          </w:tcPr>
          <w:p w14:paraId="1A8D576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3B5EB40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B2C687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31AF5938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2EFE8C9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76644F20" w14:textId="032EF868" w:rsidR="004544DA" w:rsidRPr="00C8715F" w:rsidRDefault="00CC5503" w:rsidP="00CC550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13C6967" w14:textId="23882619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3E4F1DBF" w14:textId="77777777" w:rsidTr="00C05976">
        <w:tc>
          <w:tcPr>
            <w:tcW w:w="737" w:type="dxa"/>
            <w:shd w:val="clear" w:color="auto" w:fill="CCFFCC"/>
          </w:tcPr>
          <w:p w14:paraId="097B3879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57323123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B93E89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44F6D0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6615B26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6969061B" w14:textId="61C9DC51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7D1C35F6" w14:textId="1815F4BB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3328D449" w14:textId="77777777" w:rsidTr="00C05976">
        <w:tc>
          <w:tcPr>
            <w:tcW w:w="737" w:type="dxa"/>
            <w:shd w:val="clear" w:color="auto" w:fill="CCFFCC"/>
          </w:tcPr>
          <w:p w14:paraId="7C34FA2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176CCAB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3A9725F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56958093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40726DFB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00F20337" w14:textId="1D5A7397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5F71FDF7" w14:textId="32113089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4544DA" w:rsidRPr="00C8715F" w14:paraId="0315846E" w14:textId="77777777" w:rsidTr="00C05976">
        <w:tc>
          <w:tcPr>
            <w:tcW w:w="737" w:type="dxa"/>
            <w:shd w:val="clear" w:color="auto" w:fill="CCFFCC"/>
          </w:tcPr>
          <w:p w14:paraId="4064B48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726DBDB5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713CAD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4D590D71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6C658D9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EF54554" w14:textId="469FBB90" w:rsidR="004544DA" w:rsidRPr="00C8715F" w:rsidRDefault="00CC5503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727163FB" w14:textId="36AEAF18" w:rsidR="004544DA" w:rsidRPr="00C8715F" w:rsidRDefault="00010D5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0B768F" w:rsidRPr="00C8715F" w14:paraId="131844C8" w14:textId="77777777" w:rsidTr="00C05976">
        <w:tc>
          <w:tcPr>
            <w:tcW w:w="737" w:type="dxa"/>
            <w:shd w:val="clear" w:color="auto" w:fill="CCFFCC"/>
          </w:tcPr>
          <w:p w14:paraId="6B862755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149FCAA4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12DA934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FC10F7F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0C7C72A7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1D471948" w14:textId="383E3E5B" w:rsidR="000B768F" w:rsidRPr="00C8715F" w:rsidRDefault="00E4286B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4BA1A3DD" w14:textId="6B1D7041" w:rsidR="000B768F" w:rsidRPr="00C8715F" w:rsidRDefault="00010D5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21A3AA7E" w14:textId="77777777" w:rsidTr="00C05976">
        <w:tc>
          <w:tcPr>
            <w:tcW w:w="737" w:type="dxa"/>
            <w:shd w:val="clear" w:color="auto" w:fill="CCFFCC"/>
          </w:tcPr>
          <w:p w14:paraId="25136AE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74F9B76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2AFDB1D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619BC989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08F7D7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BCCF8E7" w14:textId="4181BBBA" w:rsidR="004544DA" w:rsidRPr="00C8715F" w:rsidRDefault="00E4286B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51757202" w14:textId="2BB072DD" w:rsidR="004544DA" w:rsidRPr="00C8715F" w:rsidRDefault="00010D5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56DA9DAA" w14:textId="77777777" w:rsidTr="00C05976">
        <w:tc>
          <w:tcPr>
            <w:tcW w:w="737" w:type="dxa"/>
            <w:shd w:val="clear" w:color="auto" w:fill="CCFFCC"/>
          </w:tcPr>
          <w:p w14:paraId="1ED06F9A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3D5639E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2FF7BC9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4E0AC1C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0DB7B4E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BA2ABD9" w14:textId="4EC00337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AA77FB3" w14:textId="3748436D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0B768F" w:rsidRPr="00C8715F" w14:paraId="10176280" w14:textId="77777777" w:rsidTr="00C05976">
        <w:tc>
          <w:tcPr>
            <w:tcW w:w="737" w:type="dxa"/>
            <w:shd w:val="clear" w:color="auto" w:fill="CCFFCC"/>
          </w:tcPr>
          <w:p w14:paraId="1BDF5FF9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371856F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518D316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466ABB6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21D65237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61CCD71" w14:textId="6A4F7C65" w:rsidR="000B768F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A022A24" w14:textId="066419B1" w:rsidR="000B768F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4D5DF134" w14:textId="77777777" w:rsidTr="00C05976">
        <w:tc>
          <w:tcPr>
            <w:tcW w:w="737" w:type="dxa"/>
            <w:shd w:val="clear" w:color="auto" w:fill="CCFFCC"/>
          </w:tcPr>
          <w:p w14:paraId="6C2A7D8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351F54C7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0E0425F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50306B9C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6C9D307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655820B0" w14:textId="493A5D76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00EADE47" w14:textId="1A4EA53B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08D09701" w14:textId="77777777" w:rsidTr="00C05976">
        <w:tc>
          <w:tcPr>
            <w:tcW w:w="737" w:type="dxa"/>
            <w:shd w:val="clear" w:color="auto" w:fill="CCFFCC"/>
          </w:tcPr>
          <w:p w14:paraId="27FB4690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DCECC1D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1797184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1B04ADE5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D8FF4F9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6B5B293" w14:textId="5625947C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73907B21" w14:textId="7ABE40E5" w:rsidR="004544DA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0B768F" w:rsidRPr="00C8715F" w14:paraId="5AA0EC07" w14:textId="77777777" w:rsidTr="00C05976">
        <w:tc>
          <w:tcPr>
            <w:tcW w:w="737" w:type="dxa"/>
            <w:shd w:val="clear" w:color="auto" w:fill="CCFFCC"/>
          </w:tcPr>
          <w:p w14:paraId="453DB823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BCDE816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54D77DF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7FC84CC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D7F5755" w14:textId="77777777" w:rsidR="000B768F" w:rsidRPr="00C8715F" w:rsidRDefault="000B768F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29462DD3" w14:textId="6FCC87F3" w:rsidR="000B768F" w:rsidRPr="00C8715F" w:rsidRDefault="00706177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0458B83F" w14:textId="0AB1E701" w:rsidR="000B768F" w:rsidRPr="00C8715F" w:rsidRDefault="00010D5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4544DA" w:rsidRPr="00C8715F" w14:paraId="05BD9331" w14:textId="77777777" w:rsidTr="00C05976">
        <w:tc>
          <w:tcPr>
            <w:tcW w:w="737" w:type="dxa"/>
            <w:shd w:val="clear" w:color="auto" w:fill="CCFFCC"/>
          </w:tcPr>
          <w:p w14:paraId="6A8BA9A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0AF82EBB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6E258536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0745B2F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ADAE992" w14:textId="77777777" w:rsidR="004544DA" w:rsidRPr="00C8715F" w:rsidRDefault="004544DA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1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B3F7B87" w14:textId="149BBB78" w:rsidR="004544DA" w:rsidRPr="00C8715F" w:rsidRDefault="00D81500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0D72BCB1" w14:textId="6E8C0F29" w:rsidR="004544DA" w:rsidRPr="00C8715F" w:rsidRDefault="00010D5C" w:rsidP="00454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</w:tbl>
    <w:p w14:paraId="54C47DD1" w14:textId="77777777" w:rsidR="004C0242" w:rsidRDefault="004C0242" w:rsidP="004C0242">
      <w:pPr>
        <w:pStyle w:val="Odstavecseseznamem"/>
        <w:ind w:left="360"/>
        <w:rPr>
          <w:b/>
          <w:bCs/>
        </w:rPr>
      </w:pPr>
    </w:p>
    <w:p w14:paraId="111B8B8D" w14:textId="77777777" w:rsidR="00EF0BC0" w:rsidRPr="00293F34" w:rsidRDefault="00EF0BC0" w:rsidP="004C0242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 w:rsidR="001B193D">
        <w:rPr>
          <w:b/>
          <w:bCs/>
        </w:rPr>
        <w:t>klopný obvod JK</w:t>
      </w:r>
    </w:p>
    <w:p w14:paraId="68C564C8" w14:textId="77777777" w:rsidR="00EF0BC0" w:rsidRPr="00805167" w:rsidRDefault="00EF0BC0" w:rsidP="00EF0BC0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 w:rsidR="00DD408E">
        <w:rPr>
          <w:i/>
        </w:rPr>
        <w:t>klopného obvodu JK</w:t>
      </w:r>
      <w:r w:rsidR="004544DA">
        <w:rPr>
          <w:i/>
        </w:rPr>
        <w:t xml:space="preserve"> na základě pravdivostní tabulky</w:t>
      </w:r>
      <w:r w:rsidRPr="00805167">
        <w:rPr>
          <w:i/>
        </w:rPr>
        <w:t>.</w:t>
      </w:r>
    </w:p>
    <w:p w14:paraId="77B82E36" w14:textId="2AE07CA1" w:rsidR="00EF0BC0" w:rsidRDefault="00706177" w:rsidP="00EF0BC0">
      <w:r w:rsidRPr="00706177">
        <w:rPr>
          <w:noProof/>
        </w:rPr>
        <w:drawing>
          <wp:inline distT="0" distB="0" distL="0" distR="0" wp14:anchorId="0119F253" wp14:editId="6B9671F7">
            <wp:extent cx="6645910" cy="3589020"/>
            <wp:effectExtent l="0" t="0" r="254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A7C" w14:textId="77777777" w:rsidR="00691326" w:rsidRDefault="00691326" w:rsidP="00EF0BC0"/>
    <w:p w14:paraId="5BEC2467" w14:textId="77777777" w:rsidR="00CC64E3" w:rsidRDefault="00691326" w:rsidP="00CC64E3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Klopný obvod JK jako děličku dvěma </w:t>
      </w:r>
    </w:p>
    <w:p w14:paraId="0D3D58EA" w14:textId="77777777" w:rsidR="00CC64E3" w:rsidRPr="00CC64E3" w:rsidRDefault="00CC64E3" w:rsidP="00CC64E3">
      <w:pPr>
        <w:rPr>
          <w:b/>
          <w:bCs/>
        </w:rPr>
      </w:pPr>
      <w:r w:rsidRPr="00CC64E3">
        <w:rPr>
          <w:i/>
        </w:rPr>
        <w:t xml:space="preserve">Zde vložte obrázek zapojení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 a </w:t>
      </w:r>
      <w:r w:rsidRPr="00CC64E3">
        <w:rPr>
          <w:i/>
        </w:rPr>
        <w:t>odevzdejte soubor</w:t>
      </w:r>
      <w:r w:rsidRPr="00BB6594">
        <w:rPr>
          <w:i/>
        </w:rPr>
        <w:t xml:space="preserve"> </w:t>
      </w:r>
      <w:r w:rsidRPr="00BB6594">
        <w:rPr>
          <w:b/>
          <w:i/>
          <w:caps/>
        </w:rPr>
        <w:t>arp_03</w:t>
      </w:r>
      <w:r w:rsidRPr="00BB6594">
        <w:rPr>
          <w:b/>
          <w:i/>
        </w:rPr>
        <w:t>d.PBS</w:t>
      </w:r>
    </w:p>
    <w:p w14:paraId="0588C627" w14:textId="11567E5B" w:rsidR="00691326" w:rsidRDefault="0099316E" w:rsidP="00EF0BC0">
      <w:r w:rsidRPr="0099316E">
        <w:rPr>
          <w:noProof/>
        </w:rPr>
        <w:lastRenderedPageBreak/>
        <w:drawing>
          <wp:inline distT="0" distB="0" distL="0" distR="0" wp14:anchorId="3E3A25FA" wp14:editId="57CFB525">
            <wp:extent cx="5582429" cy="4382112"/>
            <wp:effectExtent l="0" t="0" r="0" b="0"/>
            <wp:docPr id="14" name="Obrázek 14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diagram, schématické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8209" w14:textId="77777777" w:rsidR="00C8715F" w:rsidRPr="00293F34" w:rsidRDefault="00C8715F" w:rsidP="00C8715F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D</w:t>
      </w:r>
    </w:p>
    <w:p w14:paraId="3F577221" w14:textId="77777777" w:rsidR="00C8715F" w:rsidRPr="00805167" w:rsidRDefault="00C8715F" w:rsidP="00C8715F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D zapojeného jako dělička dvěma</w:t>
      </w:r>
      <w:r w:rsidRPr="00805167">
        <w:rPr>
          <w:i/>
        </w:rPr>
        <w:t>.</w:t>
      </w:r>
    </w:p>
    <w:p w14:paraId="18C23455" w14:textId="5526EB7F" w:rsidR="00C8715F" w:rsidRDefault="0099316E" w:rsidP="00EF0BC0">
      <w:r w:rsidRPr="0099316E">
        <w:rPr>
          <w:noProof/>
        </w:rPr>
        <w:drawing>
          <wp:inline distT="0" distB="0" distL="0" distR="0" wp14:anchorId="512542B3" wp14:editId="01964A4A">
            <wp:extent cx="6645910" cy="3163570"/>
            <wp:effectExtent l="0" t="0" r="2540" b="0"/>
            <wp:docPr id="15" name="Obrázek 1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stůl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A46" w14:textId="77777777" w:rsidR="00C8715F" w:rsidRDefault="00C8715F">
      <w:r>
        <w:br w:type="page"/>
      </w:r>
    </w:p>
    <w:p w14:paraId="57BA0E83" w14:textId="77777777" w:rsidR="00EF0BC0" w:rsidRPr="006F4474" w:rsidRDefault="00EF0BC0" w:rsidP="00691326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Klopný obvod D </w:t>
      </w:r>
    </w:p>
    <w:p w14:paraId="17CBA4C3" w14:textId="77777777" w:rsidR="00EF0BC0" w:rsidRDefault="00EF0BC0" w:rsidP="00EF0BC0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EA5F88">
        <w:rPr>
          <w:lang w:val="en-US"/>
        </w:rPr>
        <w:t xml:space="preserve"> </w:t>
      </w:r>
      <w:r w:rsidR="00EA5F88" w:rsidRPr="00B063CC">
        <w:rPr>
          <w:b/>
          <w:lang w:val="en-US"/>
        </w:rPr>
        <w:t>ARP_03</w:t>
      </w:r>
      <w:r w:rsidR="00CC64E3">
        <w:rPr>
          <w:b/>
          <w:lang w:val="en-US"/>
        </w:rPr>
        <w:t>e</w:t>
      </w:r>
      <w:r w:rsidRPr="00B063CC">
        <w:rPr>
          <w:b/>
          <w:lang w:val="en-US"/>
        </w:rPr>
        <w:t>.</w:t>
      </w:r>
      <w:r w:rsidRPr="00B063CC">
        <w:rPr>
          <w:b/>
        </w:rPr>
        <w:t>PBS</w:t>
      </w:r>
      <w:r>
        <w:t>. Ote</w:t>
      </w:r>
      <w:r w:rsidR="001B193D">
        <w:t>stujte funkci klopného obvodu D</w:t>
      </w:r>
      <w:r>
        <w:t xml:space="preserve">. </w:t>
      </w:r>
    </w:p>
    <w:p w14:paraId="7A7C9943" w14:textId="77777777" w:rsidR="00886AE4" w:rsidRDefault="00886AE4" w:rsidP="00EF0BC0"/>
    <w:p w14:paraId="1910AA09" w14:textId="77777777" w:rsidR="00EF0BC0" w:rsidRPr="006F4474" w:rsidRDefault="00EF0BC0" w:rsidP="00C574B5">
      <w:pPr>
        <w:pStyle w:val="Odstavecseseznamem"/>
        <w:ind w:left="360"/>
        <w:rPr>
          <w:b/>
          <w:bCs/>
        </w:rPr>
      </w:pPr>
      <w:r w:rsidRPr="006F4474">
        <w:rPr>
          <w:b/>
          <w:bCs/>
        </w:rPr>
        <w:t>Pravdivostní tabulka</w:t>
      </w:r>
      <w:r w:rsidR="001B193D">
        <w:rPr>
          <w:b/>
          <w:bCs/>
        </w:rPr>
        <w:t xml:space="preserve"> klopný obvod D</w:t>
      </w:r>
    </w:p>
    <w:p w14:paraId="2F57D723" w14:textId="77777777" w:rsidR="00EF0BC0" w:rsidRDefault="00EF0BC0" w:rsidP="00EF0BC0">
      <w:r>
        <w:t>Vyplňte pravd</w:t>
      </w:r>
      <w:r w:rsidR="00257EE6">
        <w:t>ivostní tabulku na základě KO D</w:t>
      </w:r>
      <w:r>
        <w:t xml:space="preserve"> </w:t>
      </w:r>
    </w:p>
    <w:p w14:paraId="57E53893" w14:textId="77777777" w:rsidR="00886AE4" w:rsidRDefault="00886AE4" w:rsidP="00EF0BC0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872"/>
        <w:gridCol w:w="737"/>
        <w:gridCol w:w="737"/>
        <w:gridCol w:w="650"/>
        <w:gridCol w:w="650"/>
      </w:tblGrid>
      <w:tr w:rsidR="00C05976" w:rsidRPr="00F21BBF" w14:paraId="74C07BE6" w14:textId="77777777" w:rsidTr="00C05976"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0FB83799" w14:textId="77777777" w:rsidR="00C05976" w:rsidRPr="00F21BBF" w:rsidRDefault="00C05976" w:rsidP="00EA1109">
            <w:pPr>
              <w:pStyle w:val="Nadpis2"/>
              <w:rPr>
                <w:sz w:val="16"/>
                <w:szCs w:val="16"/>
              </w:rPr>
            </w:pPr>
            <w:r w:rsidRPr="00F21BBF">
              <w:rPr>
                <w:sz w:val="16"/>
                <w:szCs w:val="16"/>
              </w:rPr>
              <w:t>SET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CCFFFF"/>
          </w:tcPr>
          <w:p w14:paraId="2939940B" w14:textId="77777777" w:rsidR="00C05976" w:rsidRPr="00F21BBF" w:rsidRDefault="00C05976" w:rsidP="00EA1109">
            <w:pPr>
              <w:pStyle w:val="Nadpis2"/>
              <w:rPr>
                <w:sz w:val="16"/>
                <w:szCs w:val="16"/>
              </w:rPr>
            </w:pPr>
            <w:r w:rsidRPr="00F21BBF">
              <w:rPr>
                <w:sz w:val="16"/>
                <w:szCs w:val="16"/>
              </w:rPr>
              <w:t>RESET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20F12AF6" w14:textId="77777777" w:rsidR="00C05976" w:rsidRPr="00F21BBF" w:rsidRDefault="00C05976" w:rsidP="00EA1109">
            <w:pPr>
              <w:pStyle w:val="Nadpis2"/>
              <w:rPr>
                <w:sz w:val="16"/>
                <w:szCs w:val="16"/>
              </w:rPr>
            </w:pPr>
            <w:r w:rsidRPr="00F21BBF">
              <w:rPr>
                <w:sz w:val="16"/>
                <w:szCs w:val="16"/>
              </w:rPr>
              <w:t>CLK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CCFFFF"/>
          </w:tcPr>
          <w:p w14:paraId="5F09E559" w14:textId="77777777" w:rsidR="00C05976" w:rsidRPr="00F21BBF" w:rsidRDefault="00C05976" w:rsidP="00EA1109">
            <w:pPr>
              <w:pStyle w:val="Nadpis2"/>
              <w:rPr>
                <w:sz w:val="16"/>
                <w:szCs w:val="16"/>
              </w:rPr>
            </w:pPr>
            <w:r w:rsidRPr="00F21BBF">
              <w:rPr>
                <w:sz w:val="16"/>
                <w:szCs w:val="16"/>
              </w:rPr>
              <w:t>D</w:t>
            </w:r>
          </w:p>
        </w:tc>
        <w:tc>
          <w:tcPr>
            <w:tcW w:w="650" w:type="dxa"/>
            <w:shd w:val="clear" w:color="auto" w:fill="FFFF99"/>
          </w:tcPr>
          <w:p w14:paraId="19B07A33" w14:textId="77777777" w:rsidR="00C05976" w:rsidRPr="00F21BBF" w:rsidRDefault="00C05976" w:rsidP="00EA1109">
            <w:pPr>
              <w:pStyle w:val="Nadpis2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oMath>
            </m:oMathPara>
          </w:p>
        </w:tc>
        <w:tc>
          <w:tcPr>
            <w:tcW w:w="650" w:type="dxa"/>
            <w:shd w:val="clear" w:color="auto" w:fill="FFFF99"/>
          </w:tcPr>
          <w:p w14:paraId="224CBB77" w14:textId="77777777" w:rsidR="00C05976" w:rsidRPr="00F21BBF" w:rsidRDefault="00000000" w:rsidP="00EA1109">
            <w:pPr>
              <w:pStyle w:val="Nadpis2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</m:acc>
              </m:oMath>
            </m:oMathPara>
          </w:p>
        </w:tc>
      </w:tr>
      <w:tr w:rsidR="00886AE4" w:rsidRPr="00F21BBF" w14:paraId="266533D6" w14:textId="77777777" w:rsidTr="00C05976">
        <w:tc>
          <w:tcPr>
            <w:tcW w:w="737" w:type="dxa"/>
            <w:shd w:val="clear" w:color="auto" w:fill="CCFFCC"/>
          </w:tcPr>
          <w:p w14:paraId="175E2530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11C55504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A5B453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7A7BCCE9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7A70F6BC" w14:textId="7E4F4123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AB6804F" w14:textId="5BB820D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0B768F" w:rsidRPr="00F21BBF" w14:paraId="7FE97757" w14:textId="77777777" w:rsidTr="00C05976">
        <w:tc>
          <w:tcPr>
            <w:tcW w:w="737" w:type="dxa"/>
            <w:shd w:val="clear" w:color="auto" w:fill="CCFFCC"/>
          </w:tcPr>
          <w:p w14:paraId="13826A1E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0D2DBE6B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2EEEC738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  <w:r w:rsidRPr="00F21BBF"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195D799A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320EBCA6" w14:textId="37BB6127" w:rsidR="000B768F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7A67EC84" w14:textId="0A6AB6CA" w:rsidR="000B768F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886AE4" w:rsidRPr="00F21BBF" w14:paraId="08CE1DBF" w14:textId="77777777" w:rsidTr="00C05976">
        <w:tc>
          <w:tcPr>
            <w:tcW w:w="737" w:type="dxa"/>
            <w:shd w:val="clear" w:color="auto" w:fill="CCFFCC"/>
          </w:tcPr>
          <w:p w14:paraId="3A943A52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72" w:type="dxa"/>
            <w:shd w:val="clear" w:color="auto" w:fill="CCFFCC"/>
          </w:tcPr>
          <w:p w14:paraId="638E1D0D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DFD5D94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BFBD925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67C64D3C" w14:textId="3AF311B0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3D8DED1C" w14:textId="2A8AEFE8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886AE4" w:rsidRPr="00F21BBF" w14:paraId="186171E5" w14:textId="77777777" w:rsidTr="00C05976">
        <w:tc>
          <w:tcPr>
            <w:tcW w:w="737" w:type="dxa"/>
            <w:shd w:val="clear" w:color="auto" w:fill="CCFFCC"/>
          </w:tcPr>
          <w:p w14:paraId="6657E24E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5491B3D6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74ACE8FD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2873205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63AD1301" w14:textId="2F226FD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1BF064D" w14:textId="5729A622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0B768F" w:rsidRPr="00F21BBF" w14:paraId="024B5107" w14:textId="77777777" w:rsidTr="00C05976">
        <w:tc>
          <w:tcPr>
            <w:tcW w:w="737" w:type="dxa"/>
            <w:shd w:val="clear" w:color="auto" w:fill="CCFFCC"/>
          </w:tcPr>
          <w:p w14:paraId="6D5B2154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5C1A7AC4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7EE496BA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  <w:r w:rsidRPr="00F21BBF"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2277627F" w14:textId="77777777" w:rsidR="000B768F" w:rsidRPr="00F21BBF" w:rsidRDefault="000B768F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590A5E9A" w14:textId="73D73912" w:rsidR="000B768F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7DDC2A2F" w14:textId="22B555C3" w:rsidR="000B768F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607D39D2" w14:textId="77777777" w:rsidTr="00C05976">
        <w:tc>
          <w:tcPr>
            <w:tcW w:w="737" w:type="dxa"/>
            <w:shd w:val="clear" w:color="auto" w:fill="CCFFCC"/>
          </w:tcPr>
          <w:p w14:paraId="1E70281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4FBE3307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4EB86105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26ECF9E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401F88DC" w14:textId="21A7D4D0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4D23D10" w14:textId="3E9BE12A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48C01F2A" w14:textId="77777777" w:rsidTr="00C05976">
        <w:tc>
          <w:tcPr>
            <w:tcW w:w="737" w:type="dxa"/>
            <w:shd w:val="clear" w:color="auto" w:fill="CCFFCC"/>
          </w:tcPr>
          <w:p w14:paraId="3F20112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4C3F7D54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AB7F022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3D84226A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11292316" w14:textId="7D19EB8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7233D004" w14:textId="666DDA75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4910B61C" w14:textId="77777777" w:rsidTr="00C05976">
        <w:tc>
          <w:tcPr>
            <w:tcW w:w="737" w:type="dxa"/>
            <w:shd w:val="clear" w:color="auto" w:fill="CCFFCC"/>
          </w:tcPr>
          <w:p w14:paraId="0D7875E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614F40F5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87BD96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  <w:r w:rsidRPr="00F21BBF"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024F7167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3CBE2601" w14:textId="1F62A5BB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65C4C6EF" w14:textId="267CA7A4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44C5F055" w14:textId="77777777" w:rsidTr="00C05976">
        <w:tc>
          <w:tcPr>
            <w:tcW w:w="737" w:type="dxa"/>
            <w:shd w:val="clear" w:color="auto" w:fill="CCFFCC"/>
          </w:tcPr>
          <w:p w14:paraId="2127309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77807B61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70A269C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B77F79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4461B87D" w14:textId="1737F49B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73EF7770" w14:textId="58AF905C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0F1E0D6F" w14:textId="77777777" w:rsidTr="00C05976">
        <w:tc>
          <w:tcPr>
            <w:tcW w:w="737" w:type="dxa"/>
            <w:shd w:val="clear" w:color="auto" w:fill="CCFFCC"/>
          </w:tcPr>
          <w:p w14:paraId="78A1D567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7384B92A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45C07E10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04B104C2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16102AE5" w14:textId="62420026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54A5150" w14:textId="190C8CC5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375ED521" w14:textId="77777777" w:rsidTr="00C05976">
        <w:tc>
          <w:tcPr>
            <w:tcW w:w="737" w:type="dxa"/>
            <w:shd w:val="clear" w:color="auto" w:fill="CCFFCC"/>
          </w:tcPr>
          <w:p w14:paraId="0EF6049D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0F1BB1BC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47E43B4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6AF81207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49D874E1" w14:textId="118128AD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1008A998" w14:textId="230236C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886AE4" w:rsidRPr="00F21BBF" w14:paraId="20B0F0F2" w14:textId="77777777" w:rsidTr="00C05976">
        <w:tc>
          <w:tcPr>
            <w:tcW w:w="737" w:type="dxa"/>
            <w:shd w:val="clear" w:color="auto" w:fill="CCFFCC"/>
          </w:tcPr>
          <w:p w14:paraId="4C233392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7D7E470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70787D7C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  <w:r w:rsidRPr="00F21BBF">
              <w:rPr>
                <w:b/>
                <w:bCs/>
                <w:sz w:val="16"/>
                <w:szCs w:val="16"/>
              </w:rPr>
              <w:sym w:font="Wingdings" w:char="F0E1"/>
            </w:r>
          </w:p>
        </w:tc>
        <w:tc>
          <w:tcPr>
            <w:tcW w:w="737" w:type="dxa"/>
            <w:shd w:val="clear" w:color="auto" w:fill="CCFFCC"/>
          </w:tcPr>
          <w:p w14:paraId="5972EE10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2923CAEF" w14:textId="26FC90DE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5D2CF49C" w14:textId="424E51F1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886AE4" w:rsidRPr="00F21BBF" w14:paraId="7AAD063B" w14:textId="77777777" w:rsidTr="00C05976">
        <w:tc>
          <w:tcPr>
            <w:tcW w:w="737" w:type="dxa"/>
            <w:shd w:val="clear" w:color="auto" w:fill="CCFFCC"/>
          </w:tcPr>
          <w:p w14:paraId="3F18397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1F60B9D6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5CC5FE0A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32AFA16C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50" w:type="dxa"/>
            <w:shd w:val="clear" w:color="auto" w:fill="FFFF99"/>
          </w:tcPr>
          <w:p w14:paraId="16D07345" w14:textId="51AA545B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55E2D909" w14:textId="0E72FDAE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4D80DB88" w14:textId="77777777" w:rsidTr="00C05976">
        <w:tc>
          <w:tcPr>
            <w:tcW w:w="737" w:type="dxa"/>
            <w:shd w:val="clear" w:color="auto" w:fill="CCFFCC"/>
          </w:tcPr>
          <w:p w14:paraId="5AD50F1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3AB03FAB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16874EF4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5FEC9339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14:paraId="11D8CE79" w14:textId="6C7AAEC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4575A67D" w14:textId="3990462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86AE4" w:rsidRPr="00F21BBF" w14:paraId="2854FE94" w14:textId="77777777" w:rsidTr="00C05976">
        <w:tc>
          <w:tcPr>
            <w:tcW w:w="737" w:type="dxa"/>
            <w:shd w:val="clear" w:color="auto" w:fill="CCFFCC"/>
          </w:tcPr>
          <w:p w14:paraId="6372CD3E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72" w:type="dxa"/>
            <w:shd w:val="clear" w:color="auto" w:fill="CCFFCC"/>
          </w:tcPr>
          <w:p w14:paraId="46389F63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  <w:shd w:val="clear" w:color="auto" w:fill="CCFFCC"/>
          </w:tcPr>
          <w:p w14:paraId="054766F8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37" w:type="dxa"/>
            <w:shd w:val="clear" w:color="auto" w:fill="CCFFCC"/>
          </w:tcPr>
          <w:p w14:paraId="1F45EEF2" w14:textId="77777777" w:rsidR="00886AE4" w:rsidRPr="00F21BBF" w:rsidRDefault="00886AE4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 w:rsidRPr="00F21BBF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58EC6BE4" w14:textId="6EE07785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14:paraId="00F3E997" w14:textId="34562759" w:rsidR="00886AE4" w:rsidRPr="00F21BBF" w:rsidRDefault="00BA55F0" w:rsidP="00886A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</w:tbl>
    <w:p w14:paraId="5FB73A7F" w14:textId="77777777" w:rsidR="00C574B5" w:rsidRPr="00293F34" w:rsidRDefault="00C574B5" w:rsidP="006A4052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D</w:t>
      </w:r>
    </w:p>
    <w:p w14:paraId="134C1177" w14:textId="77777777" w:rsidR="00C574B5" w:rsidRPr="00805167" w:rsidRDefault="00C574B5" w:rsidP="00C574B5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BB6594">
        <w:rPr>
          <w:i/>
        </w:rPr>
        <w:t xml:space="preserve">Digital </w:t>
      </w:r>
      <w:proofErr w:type="spellStart"/>
      <w:r w:rsidRPr="00BB6594">
        <w:rPr>
          <w:i/>
        </w:rPr>
        <w:t>Circuit</w:t>
      </w:r>
      <w:proofErr w:type="spellEnd"/>
      <w:r w:rsidRPr="00BB6594">
        <w:rPr>
          <w:i/>
        </w:rPr>
        <w:t xml:space="preserve">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D</w:t>
      </w:r>
      <w:r w:rsidR="00886AE4">
        <w:rPr>
          <w:i/>
        </w:rPr>
        <w:t xml:space="preserve"> na základě pravdivostní tabulky</w:t>
      </w:r>
      <w:r w:rsidRPr="00805167">
        <w:rPr>
          <w:i/>
        </w:rPr>
        <w:t>.</w:t>
      </w:r>
    </w:p>
    <w:p w14:paraId="6846ACA3" w14:textId="0C05716A" w:rsidR="00C574B5" w:rsidRDefault="00BA55F0" w:rsidP="00C574B5">
      <w:pPr>
        <w:pStyle w:val="Odstavecseseznamem"/>
        <w:ind w:left="360"/>
        <w:rPr>
          <w:b/>
          <w:bCs/>
        </w:rPr>
      </w:pPr>
      <w:r w:rsidRPr="00BA55F0">
        <w:rPr>
          <w:b/>
          <w:bCs/>
          <w:noProof/>
        </w:rPr>
        <w:drawing>
          <wp:inline distT="0" distB="0" distL="0" distR="0" wp14:anchorId="47DC9C9D" wp14:editId="5B214011">
            <wp:extent cx="6645910" cy="3577590"/>
            <wp:effectExtent l="0" t="0" r="2540" b="3810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E212" w14:textId="77777777" w:rsidR="00EF0BC0" w:rsidRPr="00293F34" w:rsidRDefault="00C574B5" w:rsidP="00EF0BC0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Zapojte </w:t>
      </w:r>
      <w:r w:rsidR="00C05976">
        <w:rPr>
          <w:b/>
          <w:bCs/>
        </w:rPr>
        <w:t>klopný</w:t>
      </w:r>
      <w:r w:rsidR="001B193D">
        <w:rPr>
          <w:b/>
          <w:bCs/>
        </w:rPr>
        <w:t xml:space="preserve"> obvod D</w:t>
      </w:r>
      <w:r>
        <w:rPr>
          <w:b/>
          <w:bCs/>
        </w:rPr>
        <w:t xml:space="preserve"> jako děličku dvěma</w:t>
      </w:r>
    </w:p>
    <w:p w14:paraId="6542CC37" w14:textId="77777777" w:rsidR="00EF0BC0" w:rsidRPr="00BB6594" w:rsidRDefault="00EF0BC0" w:rsidP="00EF0BC0">
      <w:pPr>
        <w:rPr>
          <w:i/>
        </w:rPr>
      </w:pPr>
      <w:r w:rsidRPr="00805167">
        <w:rPr>
          <w:i/>
        </w:rPr>
        <w:t xml:space="preserve">Zde vložte </w:t>
      </w:r>
      <w:r w:rsidR="00C574B5">
        <w:rPr>
          <w:i/>
        </w:rPr>
        <w:t xml:space="preserve">obrázek zapojení z programu </w:t>
      </w:r>
      <w:r w:rsidR="00C574B5" w:rsidRPr="00BB6594">
        <w:rPr>
          <w:i/>
        </w:rPr>
        <w:t xml:space="preserve">Digital </w:t>
      </w:r>
      <w:proofErr w:type="spellStart"/>
      <w:r w:rsidR="00C574B5" w:rsidRPr="00BB6594">
        <w:rPr>
          <w:i/>
        </w:rPr>
        <w:t>Circuit</w:t>
      </w:r>
      <w:proofErr w:type="spellEnd"/>
      <w:r w:rsidR="00C574B5" w:rsidRPr="00BB6594">
        <w:rPr>
          <w:i/>
        </w:rPr>
        <w:t xml:space="preserve"> Simulator a </w:t>
      </w:r>
      <w:r w:rsidR="00C574B5" w:rsidRPr="00886AE4">
        <w:rPr>
          <w:i/>
        </w:rPr>
        <w:t>odevzdejte soubor</w:t>
      </w:r>
      <w:r w:rsidR="00EA5F88" w:rsidRPr="00BB6594">
        <w:rPr>
          <w:i/>
        </w:rPr>
        <w:t xml:space="preserve"> </w:t>
      </w:r>
      <w:r w:rsidR="00EA5F88" w:rsidRPr="00BB6594">
        <w:rPr>
          <w:b/>
          <w:i/>
          <w:caps/>
        </w:rPr>
        <w:t>arp_03</w:t>
      </w:r>
      <w:r w:rsidR="00691326" w:rsidRPr="00BB6594">
        <w:rPr>
          <w:b/>
          <w:i/>
        </w:rPr>
        <w:t>f</w:t>
      </w:r>
      <w:r w:rsidR="00C574B5" w:rsidRPr="00BB6594">
        <w:rPr>
          <w:b/>
          <w:i/>
        </w:rPr>
        <w:t>.PBS</w:t>
      </w:r>
    </w:p>
    <w:p w14:paraId="4EA1479A" w14:textId="1C8427E9" w:rsidR="00257EE6" w:rsidRDefault="00CF1162" w:rsidP="00F21BBF">
      <w:pPr>
        <w:jc w:val="center"/>
        <w:rPr>
          <w:i/>
          <w:lang w:val="en-US"/>
        </w:rPr>
      </w:pPr>
      <w:r w:rsidRPr="00CF1162">
        <w:rPr>
          <w:i/>
          <w:noProof/>
          <w:lang w:val="en-US"/>
        </w:rPr>
        <w:lastRenderedPageBreak/>
        <w:drawing>
          <wp:inline distT="0" distB="0" distL="0" distR="0" wp14:anchorId="14FBCEE5" wp14:editId="298FC16C">
            <wp:extent cx="6645910" cy="4641215"/>
            <wp:effectExtent l="0" t="0" r="2540" b="6985"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AED2" w14:textId="77777777" w:rsidR="006A4052" w:rsidRPr="00293F34" w:rsidRDefault="006A4052" w:rsidP="006A4052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klopný obvod D</w:t>
      </w:r>
    </w:p>
    <w:p w14:paraId="11F379E5" w14:textId="77777777" w:rsidR="006A4052" w:rsidRPr="00805167" w:rsidRDefault="006A4052" w:rsidP="006A4052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805167">
        <w:rPr>
          <w:i/>
          <w:lang w:val="en-US"/>
        </w:rPr>
        <w:t>Digital Circuit Simulator</w:t>
      </w:r>
      <w:r w:rsidRPr="00805167">
        <w:rPr>
          <w:i/>
        </w:rPr>
        <w:t xml:space="preserve">, který bude prezentovat časový průběh činnosti </w:t>
      </w:r>
      <w:r>
        <w:rPr>
          <w:i/>
        </w:rPr>
        <w:t>klopného obvodu D zapojeného jako dělička dvěma</w:t>
      </w:r>
      <w:r w:rsidRPr="00805167">
        <w:rPr>
          <w:i/>
        </w:rPr>
        <w:t>.</w:t>
      </w:r>
    </w:p>
    <w:p w14:paraId="4498043B" w14:textId="26FEAC84" w:rsidR="006A4052" w:rsidRPr="00805167" w:rsidRDefault="00CF1162" w:rsidP="00EF0BC0">
      <w:pPr>
        <w:rPr>
          <w:i/>
        </w:rPr>
      </w:pPr>
      <w:r w:rsidRPr="00CF1162">
        <w:rPr>
          <w:i/>
          <w:noProof/>
        </w:rPr>
        <w:drawing>
          <wp:inline distT="0" distB="0" distL="0" distR="0" wp14:anchorId="132D0944" wp14:editId="7DDFCB52">
            <wp:extent cx="6645910" cy="3555365"/>
            <wp:effectExtent l="0" t="0" r="2540" b="698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52" w:rsidRPr="00805167" w:rsidSect="00C8715F">
      <w:headerReference w:type="default" r:id="rId19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AC1B" w14:textId="77777777" w:rsidR="00791362" w:rsidRDefault="00791362" w:rsidP="00224F0F">
      <w:r>
        <w:separator/>
      </w:r>
    </w:p>
  </w:endnote>
  <w:endnote w:type="continuationSeparator" w:id="0">
    <w:p w14:paraId="401375B4" w14:textId="77777777" w:rsidR="00791362" w:rsidRDefault="00791362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9809" w14:textId="77777777" w:rsidR="00791362" w:rsidRDefault="00791362" w:rsidP="00224F0F">
      <w:r>
        <w:separator/>
      </w:r>
    </w:p>
  </w:footnote>
  <w:footnote w:type="continuationSeparator" w:id="0">
    <w:p w14:paraId="08601176" w14:textId="77777777" w:rsidR="00791362" w:rsidRDefault="00791362" w:rsidP="00224F0F">
      <w:r>
        <w:continuationSeparator/>
      </w:r>
    </w:p>
  </w:footnote>
  <w:footnote w:id="1">
    <w:p w14:paraId="488D6145" w14:textId="77777777" w:rsidR="00EA1109" w:rsidRPr="00086156" w:rsidRDefault="00EA1109">
      <w:pPr>
        <w:pStyle w:val="Textpoznpodarou"/>
        <w:rPr>
          <w:sz w:val="16"/>
          <w:szCs w:val="16"/>
        </w:rPr>
      </w:pPr>
      <w:r w:rsidRPr="00086156">
        <w:rPr>
          <w:rStyle w:val="Znakapoznpodarou"/>
          <w:sz w:val="16"/>
          <w:szCs w:val="16"/>
        </w:rPr>
        <w:footnoteRef/>
      </w:r>
      <w:r w:rsidRPr="00086156">
        <w:rPr>
          <w:sz w:val="16"/>
          <w:szCs w:val="16"/>
        </w:rPr>
        <w:t xml:space="preserve"> Popis funkce znamená, že </w:t>
      </w:r>
      <w:r w:rsidR="00691326" w:rsidRPr="00086156">
        <w:rPr>
          <w:sz w:val="16"/>
          <w:szCs w:val="16"/>
        </w:rPr>
        <w:t>určíte,</w:t>
      </w:r>
      <w:r w:rsidRPr="00086156">
        <w:rPr>
          <w:sz w:val="16"/>
          <w:szCs w:val="16"/>
        </w:rPr>
        <w:t xml:space="preserve"> kdy se KO (nuluje, nastavuje, pamatuje si předchozí stav, tzv. zakázaný stav)</w:t>
      </w:r>
    </w:p>
  </w:footnote>
  <w:footnote w:id="2">
    <w:p w14:paraId="72D98175" w14:textId="77777777" w:rsidR="00EA1109" w:rsidRDefault="00EA110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86156">
        <w:rPr>
          <w:sz w:val="16"/>
          <w:szCs w:val="16"/>
        </w:rPr>
        <w:t xml:space="preserve">Popis funkce znamená, že </w:t>
      </w:r>
      <w:proofErr w:type="gramStart"/>
      <w:r w:rsidRPr="00086156">
        <w:rPr>
          <w:sz w:val="16"/>
          <w:szCs w:val="16"/>
        </w:rPr>
        <w:t>určíte</w:t>
      </w:r>
      <w:proofErr w:type="gramEnd"/>
      <w:r w:rsidRPr="00086156">
        <w:rPr>
          <w:sz w:val="16"/>
          <w:szCs w:val="16"/>
        </w:rPr>
        <w:t xml:space="preserve"> kdy se KO (nuluje, nastavuje, pamatuje si předchozí stav, tzv. zakázaný stav)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C305" w14:textId="77777777" w:rsidR="00EA1109" w:rsidRPr="00C8715F" w:rsidRDefault="00EA1109" w:rsidP="00C8715F">
    <w:pPr>
      <w:tabs>
        <w:tab w:val="right" w:pos="8080"/>
      </w:tabs>
      <w:rPr>
        <w:rFonts w:ascii="Arial" w:hAnsi="Arial"/>
      </w:rPr>
    </w:pPr>
    <w:r w:rsidRPr="00293F34">
      <w:rPr>
        <w:rFonts w:ascii="Arial" w:hAnsi="Arial"/>
      </w:rPr>
      <w:t>&lt;</w:t>
    </w:r>
    <w:r w:rsidRPr="00224F0F">
      <w:rPr>
        <w:rFonts w:ascii="Arial" w:hAnsi="Arial"/>
        <w:i/>
      </w:rPr>
      <w:t>Příjmení</w:t>
    </w:r>
    <w:r w:rsidRPr="00293F34">
      <w:rPr>
        <w:rFonts w:ascii="Arial" w:hAnsi="Arial"/>
      </w:rPr>
      <w:t>&gt; &lt;</w:t>
    </w:r>
    <w:r w:rsidRPr="00224F0F">
      <w:rPr>
        <w:rFonts w:ascii="Arial" w:hAnsi="Arial"/>
        <w:i/>
      </w:rPr>
      <w:t>Jméno</w:t>
    </w:r>
    <w:r>
      <w:rPr>
        <w:rFonts w:ascii="Arial" w:hAnsi="Arial"/>
      </w:rPr>
      <w:t xml:space="preserve">&gt; </w:t>
    </w:r>
    <w:r>
      <w:rPr>
        <w:rFonts w:ascii="Arial" w:hAnsi="Arial"/>
      </w:rPr>
      <w:tab/>
      <w:t>&lt;</w:t>
    </w:r>
    <w:r w:rsidRPr="00224F0F">
      <w:rPr>
        <w:rFonts w:ascii="Arial" w:hAnsi="Arial"/>
        <w:i/>
      </w:rPr>
      <w:t>Datum</w:t>
    </w:r>
    <w:r w:rsidRPr="00293F34">
      <w:rPr>
        <w:rFonts w:ascii="Arial" w:hAnsi="Arial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582"/>
    <w:multiLevelType w:val="hybridMultilevel"/>
    <w:tmpl w:val="5B868BD2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0062">
    <w:abstractNumId w:val="1"/>
  </w:num>
  <w:num w:numId="2" w16cid:durableId="31367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94"/>
    <w:rsid w:val="00010D5C"/>
    <w:rsid w:val="0002378F"/>
    <w:rsid w:val="000303EB"/>
    <w:rsid w:val="00050280"/>
    <w:rsid w:val="00056013"/>
    <w:rsid w:val="00086156"/>
    <w:rsid w:val="00087905"/>
    <w:rsid w:val="000B768F"/>
    <w:rsid w:val="000C4330"/>
    <w:rsid w:val="000F1572"/>
    <w:rsid w:val="0010168A"/>
    <w:rsid w:val="00102BEC"/>
    <w:rsid w:val="00177894"/>
    <w:rsid w:val="00184A15"/>
    <w:rsid w:val="001B193D"/>
    <w:rsid w:val="00224F0F"/>
    <w:rsid w:val="00257EE6"/>
    <w:rsid w:val="0026494E"/>
    <w:rsid w:val="00293F34"/>
    <w:rsid w:val="002A0C81"/>
    <w:rsid w:val="002B59E7"/>
    <w:rsid w:val="002F03BD"/>
    <w:rsid w:val="003067AB"/>
    <w:rsid w:val="0035167A"/>
    <w:rsid w:val="00352B91"/>
    <w:rsid w:val="003749AC"/>
    <w:rsid w:val="003757A9"/>
    <w:rsid w:val="003833C3"/>
    <w:rsid w:val="003B574C"/>
    <w:rsid w:val="003E137E"/>
    <w:rsid w:val="003E23AA"/>
    <w:rsid w:val="004120BE"/>
    <w:rsid w:val="00417D61"/>
    <w:rsid w:val="004231D7"/>
    <w:rsid w:val="00436029"/>
    <w:rsid w:val="00445CF5"/>
    <w:rsid w:val="004544DA"/>
    <w:rsid w:val="004606D0"/>
    <w:rsid w:val="00482565"/>
    <w:rsid w:val="004975E7"/>
    <w:rsid w:val="004A2CBF"/>
    <w:rsid w:val="004A3271"/>
    <w:rsid w:val="004C0242"/>
    <w:rsid w:val="004C24E7"/>
    <w:rsid w:val="00502680"/>
    <w:rsid w:val="005259EC"/>
    <w:rsid w:val="0053175E"/>
    <w:rsid w:val="005374D3"/>
    <w:rsid w:val="00580D5F"/>
    <w:rsid w:val="0059078F"/>
    <w:rsid w:val="005E7B44"/>
    <w:rsid w:val="00631543"/>
    <w:rsid w:val="00676225"/>
    <w:rsid w:val="00691326"/>
    <w:rsid w:val="006A4052"/>
    <w:rsid w:val="006F4474"/>
    <w:rsid w:val="00706177"/>
    <w:rsid w:val="00753766"/>
    <w:rsid w:val="00754322"/>
    <w:rsid w:val="007762DC"/>
    <w:rsid w:val="00780605"/>
    <w:rsid w:val="00791362"/>
    <w:rsid w:val="007956A2"/>
    <w:rsid w:val="007D5ADD"/>
    <w:rsid w:val="007E69DE"/>
    <w:rsid w:val="007F6D08"/>
    <w:rsid w:val="00804FF5"/>
    <w:rsid w:val="00814AA9"/>
    <w:rsid w:val="00877897"/>
    <w:rsid w:val="00886AE4"/>
    <w:rsid w:val="008A119A"/>
    <w:rsid w:val="008E59BE"/>
    <w:rsid w:val="00933DE4"/>
    <w:rsid w:val="00936701"/>
    <w:rsid w:val="00964D63"/>
    <w:rsid w:val="00967DC2"/>
    <w:rsid w:val="009816F6"/>
    <w:rsid w:val="00986918"/>
    <w:rsid w:val="0099316E"/>
    <w:rsid w:val="0099571C"/>
    <w:rsid w:val="009B4B81"/>
    <w:rsid w:val="00A52CE3"/>
    <w:rsid w:val="00AB6E6E"/>
    <w:rsid w:val="00AE7648"/>
    <w:rsid w:val="00AF24C0"/>
    <w:rsid w:val="00AF7A8C"/>
    <w:rsid w:val="00B063CC"/>
    <w:rsid w:val="00BA55F0"/>
    <w:rsid w:val="00BB6594"/>
    <w:rsid w:val="00BF1107"/>
    <w:rsid w:val="00C05976"/>
    <w:rsid w:val="00C13612"/>
    <w:rsid w:val="00C44741"/>
    <w:rsid w:val="00C574B5"/>
    <w:rsid w:val="00C86B85"/>
    <w:rsid w:val="00C8715F"/>
    <w:rsid w:val="00CC5503"/>
    <w:rsid w:val="00CC5F00"/>
    <w:rsid w:val="00CC64E3"/>
    <w:rsid w:val="00CD1D53"/>
    <w:rsid w:val="00CE0292"/>
    <w:rsid w:val="00CF1162"/>
    <w:rsid w:val="00CF60D4"/>
    <w:rsid w:val="00D72A3D"/>
    <w:rsid w:val="00D81500"/>
    <w:rsid w:val="00D87231"/>
    <w:rsid w:val="00DB4D4C"/>
    <w:rsid w:val="00DD408E"/>
    <w:rsid w:val="00E04689"/>
    <w:rsid w:val="00E17F68"/>
    <w:rsid w:val="00E4286B"/>
    <w:rsid w:val="00E9254C"/>
    <w:rsid w:val="00EA1109"/>
    <w:rsid w:val="00EA5F88"/>
    <w:rsid w:val="00EB5A90"/>
    <w:rsid w:val="00EB6BF9"/>
    <w:rsid w:val="00EF0BC0"/>
    <w:rsid w:val="00F204F7"/>
    <w:rsid w:val="00F21BBF"/>
    <w:rsid w:val="00F25C7B"/>
    <w:rsid w:val="00F35FF5"/>
    <w:rsid w:val="00F615DA"/>
    <w:rsid w:val="00F624D4"/>
    <w:rsid w:val="00F95A0E"/>
    <w:rsid w:val="00FA14FB"/>
    <w:rsid w:val="00FF422B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5245ED"/>
  <w15:docId w15:val="{4BF2BAD3-5F1E-4DC9-A49A-6B093144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paragraph" w:styleId="Odstavecseseznamem">
    <w:name w:val="List Paragraph"/>
    <w:basedOn w:val="Normln"/>
    <w:uiPriority w:val="34"/>
    <w:qFormat/>
    <w:rsid w:val="006F447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2378F"/>
    <w:rPr>
      <w:color w:val="808080"/>
    </w:rPr>
  </w:style>
  <w:style w:type="paragraph" w:styleId="Textbubliny">
    <w:name w:val="Balloon Text"/>
    <w:basedOn w:val="Normln"/>
    <w:link w:val="TextbublinyChar"/>
    <w:rsid w:val="0002378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02378F"/>
    <w:rPr>
      <w:rFonts w:ascii="Tahoma" w:hAnsi="Tahoma" w:cs="Tahoma"/>
      <w:sz w:val="16"/>
      <w:szCs w:val="16"/>
      <w:lang w:eastAsia="it-IT"/>
    </w:rPr>
  </w:style>
  <w:style w:type="paragraph" w:styleId="Textpoznpodarou">
    <w:name w:val="footnote text"/>
    <w:basedOn w:val="Normln"/>
    <w:link w:val="TextpoznpodarouChar"/>
    <w:semiHidden/>
    <w:unhideWhenUsed/>
    <w:rsid w:val="00086156"/>
  </w:style>
  <w:style w:type="character" w:customStyle="1" w:styleId="TextpoznpodarouChar">
    <w:name w:val="Text pozn. pod čarou Char"/>
    <w:basedOn w:val="Standardnpsmoodstavce"/>
    <w:link w:val="Textpoznpodarou"/>
    <w:semiHidden/>
    <w:rsid w:val="00086156"/>
    <w:rPr>
      <w:lang w:eastAsia="it-IT"/>
    </w:rPr>
  </w:style>
  <w:style w:type="character" w:styleId="Znakapoznpodarou">
    <w:name w:val="footnote reference"/>
    <w:basedOn w:val="Standardnpsmoodstavce"/>
    <w:semiHidden/>
    <w:unhideWhenUsed/>
    <w:rsid w:val="000861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e\Desktop\ARP%203\ARP_03_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A775-43B1-402D-8A72-4C69C0B0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ARP_03_.dotx</Template>
  <TotalTime>246</TotalTime>
  <Pages>6</Pages>
  <Words>538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Kryštof Malinda</dc:creator>
  <cp:lastModifiedBy>Kryštof Malinda</cp:lastModifiedBy>
  <cp:revision>15</cp:revision>
  <cp:lastPrinted>2003-03-14T05:25:00Z</cp:lastPrinted>
  <dcterms:created xsi:type="dcterms:W3CDTF">2023-03-22T13:27:00Z</dcterms:created>
  <dcterms:modified xsi:type="dcterms:W3CDTF">2023-03-28T20:56:00Z</dcterms:modified>
</cp:coreProperties>
</file>