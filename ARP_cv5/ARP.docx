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back2" type="frame"/>
    </v:background>
  </w:background>
  <w:body>
    <w:p w14:paraId="3C59EE58" w14:textId="77777777" w:rsidR="0059078F" w:rsidRPr="00293F34" w:rsidRDefault="00CD1D53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DC7A35">
        <w:rPr>
          <w:bCs w:val="0"/>
          <w:i/>
          <w:sz w:val="20"/>
          <w:lang w:val="cs-CZ"/>
        </w:rPr>
        <w:t>5</w:t>
      </w:r>
    </w:p>
    <w:p w14:paraId="61196B80" w14:textId="77777777" w:rsidR="0059078F" w:rsidRPr="00293F34" w:rsidRDefault="00F34F4B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Čí</w:t>
      </w:r>
      <w:r w:rsidR="00DC7A35">
        <w:rPr>
          <w:rFonts w:ascii="Arial" w:hAnsi="Arial"/>
          <w:b/>
          <w:sz w:val="24"/>
        </w:rPr>
        <w:t>tače</w:t>
      </w:r>
      <w:r w:rsidR="006A5814">
        <w:rPr>
          <w:rFonts w:ascii="Arial" w:hAnsi="Arial" w:cs="Arial"/>
          <w:b/>
          <w:sz w:val="8"/>
          <w:szCs w:val="8"/>
        </w:rPr>
        <w:t>€</w:t>
      </w:r>
      <w:r w:rsidR="0009615B">
        <w:rPr>
          <w:rFonts w:ascii="Arial" w:hAnsi="Arial" w:cs="Arial"/>
          <w:b/>
          <w:sz w:val="8"/>
          <w:szCs w:val="8"/>
        </w:rPr>
        <w:t>#</w:t>
      </w:r>
    </w:p>
    <w:p w14:paraId="273E0862" w14:textId="77777777" w:rsidR="00FA14FB" w:rsidRPr="00293F34" w:rsidRDefault="00FA14FB" w:rsidP="0059078F">
      <w:pPr>
        <w:rPr>
          <w:rFonts w:ascii="Arial" w:hAnsi="Arial"/>
        </w:rPr>
      </w:pPr>
    </w:p>
    <w:p w14:paraId="11D46D3F" w14:textId="77777777" w:rsidR="009B2F29" w:rsidRPr="009B2F29" w:rsidRDefault="00DC7A35" w:rsidP="00DC7A35">
      <w:pPr>
        <w:pStyle w:val="Odstavecseseznamem"/>
        <w:numPr>
          <w:ilvl w:val="0"/>
          <w:numId w:val="2"/>
        </w:numPr>
        <w:rPr>
          <w:i/>
        </w:rPr>
      </w:pPr>
      <w:r>
        <w:rPr>
          <w:b/>
          <w:bCs/>
        </w:rPr>
        <w:t>Analyzujte funkci čítače Cnt4 (</w:t>
      </w:r>
      <w:r w:rsidRPr="009D16DF">
        <w:rPr>
          <w:b/>
          <w:bCs/>
        </w:rPr>
        <w:t>Counter</w:t>
      </w:r>
      <w:r>
        <w:rPr>
          <w:b/>
          <w:bCs/>
        </w:rPr>
        <w:t xml:space="preserve"> 4 </w:t>
      </w:r>
      <w:r w:rsidRPr="009D16DF">
        <w:rPr>
          <w:b/>
          <w:bCs/>
        </w:rPr>
        <w:t>bits</w:t>
      </w:r>
      <w:r>
        <w:rPr>
          <w:b/>
          <w:bCs/>
        </w:rPr>
        <w:t xml:space="preserve">) </w:t>
      </w:r>
      <w:r w:rsidR="00AE748D">
        <w:rPr>
          <w:bCs/>
        </w:rPr>
        <w:t>otevřete soubor ARP_05</w:t>
      </w:r>
      <w:r>
        <w:rPr>
          <w:bCs/>
        </w:rPr>
        <w:t>a.pbs. Upravte popis vstupů a výstupů tak</w:t>
      </w:r>
      <w:r w:rsidR="009B2F29">
        <w:rPr>
          <w:bCs/>
        </w:rPr>
        <w:t>,</w:t>
      </w:r>
      <w:r>
        <w:rPr>
          <w:bCs/>
        </w:rPr>
        <w:t xml:space="preserve"> aby byla jasná funkce příslušného vstupu či výstupu. Upravte výchozí hodnoty tak</w:t>
      </w:r>
      <w:r w:rsidR="009B2F29">
        <w:rPr>
          <w:bCs/>
        </w:rPr>
        <w:t>,</w:t>
      </w:r>
      <w:r>
        <w:rPr>
          <w:bCs/>
        </w:rPr>
        <w:t xml:space="preserve"> aby čítač počítal vpřed po spuštění simulace.</w:t>
      </w:r>
    </w:p>
    <w:p w14:paraId="1D6FD4F8" w14:textId="77777777" w:rsidR="00EF0BC0" w:rsidRPr="00DC7A35" w:rsidRDefault="00AC26FE" w:rsidP="00363073">
      <w:pPr>
        <w:pStyle w:val="Odstavecseseznamem"/>
        <w:ind w:left="360"/>
        <w:jc w:val="center"/>
        <w:rPr>
          <w:i/>
        </w:rPr>
      </w:pPr>
      <w:r>
        <w:rPr>
          <w:noProof/>
          <w:lang w:eastAsia="cs-CZ"/>
        </w:rPr>
        <w:drawing>
          <wp:inline distT="0" distB="0" distL="0" distR="0" wp14:anchorId="264A7E74" wp14:editId="12E1F16C">
            <wp:extent cx="5274310" cy="2963545"/>
            <wp:effectExtent l="0" t="0" r="254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A35">
        <w:rPr>
          <w:bCs/>
        </w:rPr>
        <w:br/>
        <w:t>Popis vstupů a výstupů obvodu ARP_04a</w:t>
      </w:r>
      <w:r w:rsidR="00DC7A35">
        <w:rPr>
          <w:bCs/>
        </w:rPr>
        <w:br/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153"/>
        <w:gridCol w:w="1129"/>
        <w:gridCol w:w="5654"/>
      </w:tblGrid>
      <w:tr w:rsidR="00E91555" w14:paraId="57C753DB" w14:textId="77777777" w:rsidTr="00E91555">
        <w:tc>
          <w:tcPr>
            <w:tcW w:w="1153" w:type="dxa"/>
            <w:shd w:val="clear" w:color="auto" w:fill="BFBFBF" w:themeFill="background1" w:themeFillShade="BF"/>
          </w:tcPr>
          <w:p w14:paraId="6649E1B8" w14:textId="7FDC8DB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Last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B652F74" w14:textId="7A325E1E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New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14:paraId="33DA464A" w14:textId="4BAACE9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properties</w:t>
            </w:r>
          </w:p>
        </w:tc>
      </w:tr>
      <w:tr w:rsidR="00E91555" w14:paraId="4BBB163A" w14:textId="77777777" w:rsidTr="00E91555">
        <w:tc>
          <w:tcPr>
            <w:tcW w:w="1153" w:type="dxa"/>
          </w:tcPr>
          <w:p w14:paraId="14E8E3A2" w14:textId="05241ED4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IN_0</w:t>
            </w:r>
          </w:p>
        </w:tc>
        <w:tc>
          <w:tcPr>
            <w:tcW w:w="1129" w:type="dxa"/>
          </w:tcPr>
          <w:p w14:paraId="457186FB" w14:textId="55BF604A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Load</w:t>
            </w:r>
          </w:p>
        </w:tc>
        <w:tc>
          <w:tcPr>
            <w:tcW w:w="5654" w:type="dxa"/>
          </w:tcPr>
          <w:p w14:paraId="2F542FD0" w14:textId="3E74B12E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Nastavení hodnoty</w:t>
            </w:r>
          </w:p>
        </w:tc>
      </w:tr>
      <w:tr w:rsidR="00E91555" w14:paraId="630C4616" w14:textId="77777777" w:rsidTr="00E91555">
        <w:tc>
          <w:tcPr>
            <w:tcW w:w="1153" w:type="dxa"/>
          </w:tcPr>
          <w:p w14:paraId="63509CD7" w14:textId="1E69566C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IN_1</w:t>
            </w:r>
          </w:p>
        </w:tc>
        <w:tc>
          <w:tcPr>
            <w:tcW w:w="1129" w:type="dxa"/>
          </w:tcPr>
          <w:p w14:paraId="269DC1EB" w14:textId="11B1A643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Up/Down</w:t>
            </w:r>
          </w:p>
        </w:tc>
        <w:tc>
          <w:tcPr>
            <w:tcW w:w="5654" w:type="dxa"/>
          </w:tcPr>
          <w:p w14:paraId="0D2517BC" w14:textId="37A30CD1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Čítá vpřed / čítá vzad</w:t>
            </w:r>
          </w:p>
        </w:tc>
      </w:tr>
      <w:tr w:rsidR="00E91555" w14:paraId="1D94FD11" w14:textId="77777777" w:rsidTr="00E91555">
        <w:tc>
          <w:tcPr>
            <w:tcW w:w="1153" w:type="dxa"/>
          </w:tcPr>
          <w:p w14:paraId="68E99C12" w14:textId="0872FEA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IN_2</w:t>
            </w:r>
          </w:p>
        </w:tc>
        <w:tc>
          <w:tcPr>
            <w:tcW w:w="1129" w:type="dxa"/>
          </w:tcPr>
          <w:p w14:paraId="651555D3" w14:textId="3EA0952D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Enable</w:t>
            </w:r>
          </w:p>
        </w:tc>
        <w:tc>
          <w:tcPr>
            <w:tcW w:w="5654" w:type="dxa"/>
          </w:tcPr>
          <w:p w14:paraId="7E8A6015" w14:textId="3F3FB374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Aby se zapnul čítač, musí být spuštěn IN_2 a IN_3</w:t>
            </w:r>
          </w:p>
        </w:tc>
      </w:tr>
      <w:tr w:rsidR="00E91555" w14:paraId="5892B691" w14:textId="77777777" w:rsidTr="00E91555">
        <w:tc>
          <w:tcPr>
            <w:tcW w:w="1153" w:type="dxa"/>
          </w:tcPr>
          <w:p w14:paraId="77BD3D54" w14:textId="2FCCA0D7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IN_3</w:t>
            </w:r>
          </w:p>
        </w:tc>
        <w:tc>
          <w:tcPr>
            <w:tcW w:w="1129" w:type="dxa"/>
          </w:tcPr>
          <w:p w14:paraId="31E6BCA6" w14:textId="5843182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Enable count</w:t>
            </w:r>
          </w:p>
        </w:tc>
        <w:tc>
          <w:tcPr>
            <w:tcW w:w="5654" w:type="dxa"/>
          </w:tcPr>
          <w:p w14:paraId="7BDFECF7" w14:textId="0D66237F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Aby se zapnul čítač, musí být spuštěn IN_2 a IN_3</w:t>
            </w:r>
          </w:p>
        </w:tc>
      </w:tr>
      <w:tr w:rsidR="00E91555" w14:paraId="22CBA11A" w14:textId="77777777" w:rsidTr="00E91555">
        <w:tc>
          <w:tcPr>
            <w:tcW w:w="1153" w:type="dxa"/>
          </w:tcPr>
          <w:p w14:paraId="0F72B5D1" w14:textId="37670C56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IN_4</w:t>
            </w:r>
          </w:p>
        </w:tc>
        <w:tc>
          <w:tcPr>
            <w:tcW w:w="1129" w:type="dxa"/>
          </w:tcPr>
          <w:p w14:paraId="3EB5BDEF" w14:textId="0751023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On/off</w:t>
            </w:r>
          </w:p>
        </w:tc>
        <w:tc>
          <w:tcPr>
            <w:tcW w:w="5654" w:type="dxa"/>
          </w:tcPr>
          <w:p w14:paraId="5D445DB4" w14:textId="31CC96B6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Zapnutí/vypnutí čítače</w:t>
            </w:r>
          </w:p>
        </w:tc>
      </w:tr>
      <w:tr w:rsidR="00E91555" w14:paraId="50270697" w14:textId="77777777" w:rsidTr="00E91555">
        <w:tc>
          <w:tcPr>
            <w:tcW w:w="1153" w:type="dxa"/>
          </w:tcPr>
          <w:p w14:paraId="78F02CB2" w14:textId="7A20A44C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IN_5</w:t>
            </w:r>
          </w:p>
        </w:tc>
        <w:tc>
          <w:tcPr>
            <w:tcW w:w="1129" w:type="dxa"/>
          </w:tcPr>
          <w:p w14:paraId="30EFA918" w14:textId="514BE2F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Vstup</w:t>
            </w:r>
          </w:p>
        </w:tc>
        <w:tc>
          <w:tcPr>
            <w:tcW w:w="5654" w:type="dxa"/>
          </w:tcPr>
          <w:p w14:paraId="7536BE14" w14:textId="742A9173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Nastavení hodnoty k počítání</w:t>
            </w:r>
          </w:p>
        </w:tc>
      </w:tr>
      <w:tr w:rsidR="00E91555" w14:paraId="58684CAE" w14:textId="77777777" w:rsidTr="00E91555">
        <w:tc>
          <w:tcPr>
            <w:tcW w:w="1153" w:type="dxa"/>
          </w:tcPr>
          <w:p w14:paraId="0434BC7B" w14:textId="42B0BF35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OUT_0</w:t>
            </w:r>
          </w:p>
        </w:tc>
        <w:tc>
          <w:tcPr>
            <w:tcW w:w="1129" w:type="dxa"/>
          </w:tcPr>
          <w:p w14:paraId="762F6431" w14:textId="11A42FD2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Zobrazení směru</w:t>
            </w:r>
          </w:p>
        </w:tc>
        <w:tc>
          <w:tcPr>
            <w:tcW w:w="5654" w:type="dxa"/>
          </w:tcPr>
          <w:p w14:paraId="13239DC5" w14:textId="62CB3D6A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0 je nahoru, 1 je dolu</w:t>
            </w:r>
          </w:p>
        </w:tc>
      </w:tr>
      <w:tr w:rsidR="00E91555" w14:paraId="3C1C1D14" w14:textId="77777777" w:rsidTr="00E91555">
        <w:tc>
          <w:tcPr>
            <w:tcW w:w="1153" w:type="dxa"/>
          </w:tcPr>
          <w:p w14:paraId="34529F4E" w14:textId="5C0816BB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OUT_1</w:t>
            </w:r>
          </w:p>
        </w:tc>
        <w:tc>
          <w:tcPr>
            <w:tcW w:w="1129" w:type="dxa"/>
          </w:tcPr>
          <w:p w14:paraId="60B642FC" w14:textId="3D5CF1C7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Display</w:t>
            </w:r>
          </w:p>
        </w:tc>
        <w:tc>
          <w:tcPr>
            <w:tcW w:w="5654" w:type="dxa"/>
          </w:tcPr>
          <w:p w14:paraId="4B349A9C" w14:textId="31B44413" w:rsidR="00E91555" w:rsidRDefault="00E91555" w:rsidP="00E91555">
            <w:pPr>
              <w:pStyle w:val="Odstavecseseznamem"/>
              <w:ind w:left="0"/>
              <w:rPr>
                <w:i/>
              </w:rPr>
            </w:pPr>
            <w:r>
              <w:rPr>
                <w:i/>
              </w:rPr>
              <w:t>Zobrazení aktuální hodnoty</w:t>
            </w:r>
          </w:p>
        </w:tc>
      </w:tr>
    </w:tbl>
    <w:p w14:paraId="1D9449E8" w14:textId="77777777" w:rsidR="00DC7A35" w:rsidRDefault="00DC7A35" w:rsidP="00DC7A35">
      <w:pPr>
        <w:pStyle w:val="Odstavecseseznamem"/>
        <w:ind w:left="360"/>
        <w:rPr>
          <w:i/>
        </w:rPr>
      </w:pPr>
    </w:p>
    <w:p w14:paraId="5CE40140" w14:textId="77777777" w:rsidR="00AE748D" w:rsidRDefault="00AE748D" w:rsidP="00AE748D">
      <w:pPr>
        <w:pStyle w:val="Odstavecseseznamem"/>
        <w:ind w:left="360"/>
        <w:jc w:val="right"/>
        <w:rPr>
          <w:i/>
          <w:sz w:val="16"/>
          <w:szCs w:val="16"/>
        </w:rPr>
      </w:pPr>
      <w:r w:rsidRPr="00AE748D">
        <w:rPr>
          <w:i/>
          <w:sz w:val="16"/>
          <w:szCs w:val="16"/>
        </w:rPr>
        <w:t>Schéma ARP_05a.pbs upravte a odevzdejte</w:t>
      </w:r>
    </w:p>
    <w:p w14:paraId="3210E864" w14:textId="77777777" w:rsidR="00AE748D" w:rsidRPr="00AE748D" w:rsidRDefault="00AE748D" w:rsidP="00AE748D">
      <w:pPr>
        <w:pStyle w:val="Odstavecseseznamem"/>
        <w:ind w:left="360"/>
        <w:jc w:val="right"/>
        <w:rPr>
          <w:i/>
          <w:sz w:val="16"/>
          <w:szCs w:val="16"/>
        </w:rPr>
      </w:pPr>
    </w:p>
    <w:p w14:paraId="4DB00CA2" w14:textId="7BE808CC" w:rsidR="009A446E" w:rsidRDefault="009A446E">
      <w:pPr>
        <w:rPr>
          <w:i/>
        </w:rPr>
      </w:pPr>
      <w:r>
        <w:rPr>
          <w:i/>
        </w:rPr>
        <w:br w:type="page"/>
      </w:r>
      <w:r w:rsidR="003E3961">
        <w:rPr>
          <w:i/>
        </w:rPr>
        <w:lastRenderedPageBreak/>
        <w:t xml:space="preserve"> </w:t>
      </w:r>
    </w:p>
    <w:p w14:paraId="75E1878D" w14:textId="77777777" w:rsidR="00DC7A35" w:rsidRDefault="009B2F29" w:rsidP="00DC7A35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t xml:space="preserve">Na základě provedené analýzy obvodu Cnt4 navrhněte zapojení čítače </w:t>
      </w:r>
      <w:r w:rsidR="00AE748D">
        <w:rPr>
          <w:i/>
        </w:rPr>
        <w:t xml:space="preserve">ARP_05b.pbs </w:t>
      </w:r>
      <w:r>
        <w:rPr>
          <w:i/>
        </w:rPr>
        <w:t>tak</w:t>
      </w:r>
      <w:r w:rsidR="00AE748D">
        <w:rPr>
          <w:i/>
        </w:rPr>
        <w:t>,</w:t>
      </w:r>
      <w:r>
        <w:rPr>
          <w:i/>
        </w:rPr>
        <w:t xml:space="preserve"> aby počítal následujícím způsobem:</w:t>
      </w:r>
      <w:r w:rsidR="00AE748D">
        <w:rPr>
          <w:i/>
        </w:rPr>
        <w:t xml:space="preserve"> </w:t>
      </w:r>
      <w:r>
        <w:rPr>
          <w:i/>
        </w:rPr>
        <w:t>0,1,2,3,4,5,6,7,8,9,</w:t>
      </w:r>
      <w:r w:rsidR="00F87FCE">
        <w:rPr>
          <w:i/>
        </w:rPr>
        <w:t>0,</w:t>
      </w:r>
      <w:r>
        <w:rPr>
          <w:i/>
        </w:rPr>
        <w:t>1,2,…</w:t>
      </w:r>
      <w:r w:rsidR="00F87FCE">
        <w:rPr>
          <w:i/>
        </w:rPr>
        <w:t xml:space="preserve"> (1 bod)</w:t>
      </w:r>
    </w:p>
    <w:p w14:paraId="681A3138" w14:textId="77777777" w:rsidR="009A446E" w:rsidRDefault="009A446E" w:rsidP="009A446E">
      <w:pPr>
        <w:pStyle w:val="Odstavecseseznamem"/>
        <w:ind w:left="360"/>
        <w:rPr>
          <w:i/>
        </w:rPr>
      </w:pPr>
    </w:p>
    <w:p w14:paraId="4FDF1B11" w14:textId="77777777" w:rsidR="009A446E" w:rsidRDefault="009A446E" w:rsidP="009A446E">
      <w:pPr>
        <w:pStyle w:val="Odstavecseseznamem"/>
        <w:ind w:left="360"/>
        <w:rPr>
          <w:i/>
        </w:rPr>
      </w:pPr>
      <w:r>
        <w:rPr>
          <w:i/>
        </w:rPr>
        <w:t>Zde vložte obrázek vašeho zapojení</w:t>
      </w:r>
    </w:p>
    <w:p w14:paraId="3D1E4054" w14:textId="77777777" w:rsidR="009A446E" w:rsidRDefault="009A446E" w:rsidP="009A446E">
      <w:pPr>
        <w:pStyle w:val="Odstavecseseznamem"/>
        <w:ind w:left="360"/>
        <w:rPr>
          <w:i/>
        </w:rPr>
      </w:pPr>
    </w:p>
    <w:p w14:paraId="4C96B899" w14:textId="68AF843F" w:rsidR="009B2F29" w:rsidRDefault="004116CD" w:rsidP="009B2F29">
      <w:pPr>
        <w:pStyle w:val="Odstavecseseznamem"/>
        <w:ind w:left="360"/>
        <w:rPr>
          <w:i/>
        </w:rPr>
      </w:pPr>
      <w:r w:rsidRPr="004116CD">
        <w:rPr>
          <w:i/>
        </w:rPr>
        <w:drawing>
          <wp:inline distT="0" distB="0" distL="0" distR="0" wp14:anchorId="307140D3" wp14:editId="1ADCE8E2">
            <wp:extent cx="5274310" cy="2942590"/>
            <wp:effectExtent l="0" t="0" r="2540" b="0"/>
            <wp:docPr id="5" name="Obrázek 5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681" w14:textId="77777777" w:rsidR="00F87FCE" w:rsidRDefault="00F87FCE" w:rsidP="009B2F29">
      <w:pPr>
        <w:pStyle w:val="Odstavecseseznamem"/>
        <w:ind w:left="360"/>
        <w:rPr>
          <w:i/>
        </w:rPr>
      </w:pPr>
    </w:p>
    <w:p w14:paraId="757EB34B" w14:textId="77777777" w:rsidR="00F87FCE" w:rsidRDefault="00F87FCE" w:rsidP="009B2F29">
      <w:pPr>
        <w:pStyle w:val="Odstavecseseznamem"/>
        <w:ind w:left="360"/>
        <w:rPr>
          <w:i/>
        </w:rPr>
      </w:pPr>
      <w:r>
        <w:rPr>
          <w:i/>
        </w:rPr>
        <w:t xml:space="preserve">Zde vložte časový diagram </w:t>
      </w:r>
    </w:p>
    <w:p w14:paraId="18B13BAF" w14:textId="77777777" w:rsidR="00AE748D" w:rsidRDefault="00AE748D" w:rsidP="009B2F29">
      <w:pPr>
        <w:pStyle w:val="Odstavecseseznamem"/>
        <w:ind w:left="360"/>
        <w:rPr>
          <w:i/>
        </w:rPr>
      </w:pPr>
    </w:p>
    <w:p w14:paraId="624B70BA" w14:textId="56846C3F" w:rsidR="009A446E" w:rsidRDefault="007E68FE">
      <w:pPr>
        <w:rPr>
          <w:i/>
        </w:rPr>
      </w:pPr>
      <w:r w:rsidRPr="007E68FE">
        <w:rPr>
          <w:i/>
        </w:rPr>
        <w:drawing>
          <wp:inline distT="0" distB="0" distL="0" distR="0" wp14:anchorId="3139A243" wp14:editId="5F4B76C1">
            <wp:extent cx="5274310" cy="2863215"/>
            <wp:effectExtent l="0" t="0" r="2540" b="0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46E">
        <w:rPr>
          <w:i/>
        </w:rPr>
        <w:br w:type="page"/>
      </w:r>
    </w:p>
    <w:p w14:paraId="03308CB4" w14:textId="77777777" w:rsidR="009B2F29" w:rsidRDefault="00AE748D" w:rsidP="00DC7A35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Navrhněte zapojení </w:t>
      </w:r>
      <w:r w:rsidR="000260F4">
        <w:rPr>
          <w:i/>
        </w:rPr>
        <w:t xml:space="preserve">UP/DOWN čítače ARP_05c, který bude pracovat tak, že nejprve začne </w:t>
      </w:r>
      <w:r w:rsidR="00F87FCE">
        <w:rPr>
          <w:i/>
        </w:rPr>
        <w:t xml:space="preserve">inkrementovat od hodnoty </w:t>
      </w:r>
      <w:r w:rsidR="00834B54">
        <w:rPr>
          <w:i/>
        </w:rPr>
        <w:t>DOWN</w:t>
      </w:r>
      <w:r w:rsidR="000260F4">
        <w:rPr>
          <w:i/>
        </w:rPr>
        <w:t xml:space="preserve"> </w:t>
      </w:r>
      <w:r w:rsidR="00834B54">
        <w:rPr>
          <w:i/>
        </w:rPr>
        <w:t xml:space="preserve">(lze ji měnit) </w:t>
      </w:r>
      <w:r w:rsidR="000260F4">
        <w:rPr>
          <w:i/>
        </w:rPr>
        <w:t>d</w:t>
      </w:r>
      <w:r w:rsidR="002F2E39">
        <w:rPr>
          <w:i/>
        </w:rPr>
        <w:t xml:space="preserve">o hodnoty nastavené na vstupu </w:t>
      </w:r>
      <w:r w:rsidR="00F87FCE">
        <w:rPr>
          <w:i/>
        </w:rPr>
        <w:t>UP</w:t>
      </w:r>
      <w:r w:rsidR="000260F4">
        <w:rPr>
          <w:i/>
        </w:rPr>
        <w:t xml:space="preserve"> (lze </w:t>
      </w:r>
      <w:r w:rsidR="00121256">
        <w:rPr>
          <w:i/>
        </w:rPr>
        <w:t xml:space="preserve">ji </w:t>
      </w:r>
      <w:r w:rsidR="000260F4">
        <w:rPr>
          <w:i/>
        </w:rPr>
        <w:t xml:space="preserve">měnit) následně se změní směr čítače a bude se </w:t>
      </w:r>
      <w:r w:rsidR="00F87FCE">
        <w:rPr>
          <w:i/>
        </w:rPr>
        <w:t>dekrementovat</w:t>
      </w:r>
      <w:r w:rsidR="000260F4">
        <w:rPr>
          <w:i/>
        </w:rPr>
        <w:t xml:space="preserve"> k hodnotě </w:t>
      </w:r>
      <w:r w:rsidR="00F87FCE">
        <w:rPr>
          <w:i/>
        </w:rPr>
        <w:t>DOWN</w:t>
      </w:r>
      <w:r w:rsidR="000260F4">
        <w:rPr>
          <w:i/>
        </w:rPr>
        <w:t xml:space="preserve"> (lze </w:t>
      </w:r>
      <w:r w:rsidR="00121256">
        <w:rPr>
          <w:i/>
        </w:rPr>
        <w:t xml:space="preserve">ji </w:t>
      </w:r>
      <w:r w:rsidR="000260F4">
        <w:rPr>
          <w:i/>
        </w:rPr>
        <w:t>měnit)</w:t>
      </w:r>
      <w:r w:rsidR="004F65A1">
        <w:rPr>
          <w:i/>
        </w:rPr>
        <w:t xml:space="preserve">. Platí </w:t>
      </w:r>
      <w:r w:rsidR="00121256">
        <w:rPr>
          <w:i/>
        </w:rPr>
        <w:t xml:space="preserve">však </w:t>
      </w:r>
      <w:r w:rsidR="004F65A1">
        <w:rPr>
          <w:i/>
        </w:rPr>
        <w:t>DOWN&lt;UP.</w:t>
      </w:r>
      <w:r w:rsidR="00F87FCE">
        <w:rPr>
          <w:i/>
        </w:rPr>
        <w:t xml:space="preserve"> </w:t>
      </w:r>
      <w:r w:rsidR="00834B54">
        <w:rPr>
          <w:i/>
        </w:rPr>
        <w:t>Přepínačem Start začne zařízení pracovat.</w:t>
      </w:r>
      <w:r w:rsidR="00F87FCE">
        <w:rPr>
          <w:i/>
        </w:rPr>
        <w:br/>
        <w:t>(1 bod)</w:t>
      </w:r>
    </w:p>
    <w:p w14:paraId="789295E7" w14:textId="77777777" w:rsidR="000260F4" w:rsidRDefault="000260F4" w:rsidP="000260F4">
      <w:pPr>
        <w:pStyle w:val="Odstavecseseznamem"/>
        <w:ind w:left="360"/>
        <w:rPr>
          <w:i/>
        </w:rPr>
      </w:pPr>
    </w:p>
    <w:p w14:paraId="2A8DA7D2" w14:textId="77777777" w:rsidR="000260F4" w:rsidRDefault="000260F4" w:rsidP="000260F4">
      <w:pPr>
        <w:pStyle w:val="Odstavecseseznamem"/>
        <w:ind w:left="360"/>
        <w:rPr>
          <w:i/>
        </w:rPr>
      </w:pPr>
      <w:r>
        <w:rPr>
          <w:i/>
        </w:rPr>
        <w:t>Zde vložte obrázek vašeho zapojení</w:t>
      </w:r>
    </w:p>
    <w:p w14:paraId="176BF93C" w14:textId="24E9F94A" w:rsidR="000260F4" w:rsidRDefault="002F2A9A" w:rsidP="000260F4">
      <w:pPr>
        <w:pStyle w:val="Odstavecseseznamem"/>
        <w:ind w:left="360"/>
        <w:rPr>
          <w:i/>
        </w:rPr>
      </w:pPr>
      <w:r w:rsidRPr="002F2A9A">
        <w:rPr>
          <w:i/>
        </w:rPr>
        <w:drawing>
          <wp:inline distT="0" distB="0" distL="0" distR="0" wp14:anchorId="3F0D5131" wp14:editId="51AE2680">
            <wp:extent cx="5274310" cy="2839085"/>
            <wp:effectExtent l="0" t="0" r="2540" b="0"/>
            <wp:docPr id="7" name="Obrázek 7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diagram, schématické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363" w14:textId="77777777" w:rsidR="00F87FCE" w:rsidRDefault="00F87FCE" w:rsidP="00F87FCE">
      <w:pPr>
        <w:pStyle w:val="Odstavecseseznamem"/>
        <w:ind w:left="360"/>
        <w:rPr>
          <w:i/>
        </w:rPr>
      </w:pPr>
      <w:r>
        <w:rPr>
          <w:i/>
        </w:rPr>
        <w:t>Zde vložte časový diagram</w:t>
      </w:r>
      <w:r w:rsidR="00834B54">
        <w:rPr>
          <w:i/>
        </w:rPr>
        <w:t xml:space="preserve"> pro prezentaci funkce.</w:t>
      </w:r>
    </w:p>
    <w:p w14:paraId="0DD12679" w14:textId="77777777" w:rsidR="00F87FCE" w:rsidRDefault="00F87FCE" w:rsidP="00F87FCE">
      <w:pPr>
        <w:pStyle w:val="Odstavecseseznamem"/>
        <w:ind w:left="360"/>
        <w:rPr>
          <w:i/>
        </w:rPr>
      </w:pPr>
    </w:p>
    <w:p w14:paraId="2BBDAAB4" w14:textId="73E1481A" w:rsidR="00F87FCE" w:rsidRPr="00805167" w:rsidRDefault="00FA71F9" w:rsidP="000260F4">
      <w:pPr>
        <w:pStyle w:val="Odstavecseseznamem"/>
        <w:ind w:left="360"/>
        <w:rPr>
          <w:i/>
        </w:rPr>
      </w:pPr>
      <w:r w:rsidRPr="00FA71F9">
        <w:rPr>
          <w:i/>
        </w:rPr>
        <w:drawing>
          <wp:inline distT="0" distB="0" distL="0" distR="0" wp14:anchorId="24980C73" wp14:editId="5EF9D743">
            <wp:extent cx="5274310" cy="2848610"/>
            <wp:effectExtent l="0" t="0" r="2540" b="8890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CE" w:rsidRPr="00805167">
      <w:headerReference w:type="defaul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0BFD" w14:textId="77777777" w:rsidR="00A97BD1" w:rsidRDefault="00A97BD1" w:rsidP="00224F0F">
      <w:r>
        <w:separator/>
      </w:r>
    </w:p>
  </w:endnote>
  <w:endnote w:type="continuationSeparator" w:id="0">
    <w:p w14:paraId="5DCA2D69" w14:textId="77777777" w:rsidR="00A97BD1" w:rsidRDefault="00A97BD1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EA88" w14:textId="77777777" w:rsidR="00A97BD1" w:rsidRDefault="00A97BD1" w:rsidP="00224F0F">
      <w:r>
        <w:separator/>
      </w:r>
    </w:p>
  </w:footnote>
  <w:footnote w:type="continuationSeparator" w:id="0">
    <w:p w14:paraId="7C07A7AD" w14:textId="77777777" w:rsidR="00A97BD1" w:rsidRDefault="00A97BD1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18BA" w14:textId="66751182" w:rsidR="00224F0F" w:rsidRPr="00293F34" w:rsidRDefault="009D16DF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Malinda</w:t>
    </w:r>
    <w:r w:rsidR="00224F0F" w:rsidRPr="00293F34">
      <w:rPr>
        <w:rFonts w:ascii="Arial" w:hAnsi="Arial"/>
      </w:rPr>
      <w:t xml:space="preserve"> </w:t>
    </w:r>
    <w:r>
      <w:rPr>
        <w:rFonts w:ascii="Arial" w:hAnsi="Arial"/>
      </w:rPr>
      <w:t>Kryštof</w:t>
    </w:r>
    <w:r w:rsidR="00224F0F">
      <w:rPr>
        <w:rFonts w:ascii="Arial" w:hAnsi="Arial"/>
      </w:rPr>
      <w:tab/>
    </w:r>
    <w:r>
      <w:rPr>
        <w:rFonts w:ascii="Arial" w:hAnsi="Arial"/>
      </w:rPr>
      <w:t>10.04.2023</w:t>
    </w:r>
  </w:p>
  <w:p w14:paraId="4A4E8CC2" w14:textId="77777777" w:rsidR="00224F0F" w:rsidRDefault="00224F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46156">
    <w:abstractNumId w:val="1"/>
  </w:num>
  <w:num w:numId="2" w16cid:durableId="36984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DF"/>
    <w:rsid w:val="0002378F"/>
    <w:rsid w:val="000260F4"/>
    <w:rsid w:val="000303EB"/>
    <w:rsid w:val="00050280"/>
    <w:rsid w:val="0009615B"/>
    <w:rsid w:val="000C4330"/>
    <w:rsid w:val="00102BEC"/>
    <w:rsid w:val="00121256"/>
    <w:rsid w:val="001A0DD8"/>
    <w:rsid w:val="001B193D"/>
    <w:rsid w:val="00224F0F"/>
    <w:rsid w:val="00293F34"/>
    <w:rsid w:val="002F03BD"/>
    <w:rsid w:val="002F2A9A"/>
    <w:rsid w:val="002F2E39"/>
    <w:rsid w:val="0035167A"/>
    <w:rsid w:val="00352B91"/>
    <w:rsid w:val="00363073"/>
    <w:rsid w:val="003757A9"/>
    <w:rsid w:val="003B574C"/>
    <w:rsid w:val="003E137E"/>
    <w:rsid w:val="003E3961"/>
    <w:rsid w:val="004116CD"/>
    <w:rsid w:val="004120BE"/>
    <w:rsid w:val="00427F8F"/>
    <w:rsid w:val="00436029"/>
    <w:rsid w:val="00445CF5"/>
    <w:rsid w:val="00482565"/>
    <w:rsid w:val="004F65A1"/>
    <w:rsid w:val="0053175E"/>
    <w:rsid w:val="0059078F"/>
    <w:rsid w:val="005C42A8"/>
    <w:rsid w:val="00676225"/>
    <w:rsid w:val="006A5814"/>
    <w:rsid w:val="006F4474"/>
    <w:rsid w:val="00706275"/>
    <w:rsid w:val="007215E7"/>
    <w:rsid w:val="00776DF7"/>
    <w:rsid w:val="007B392D"/>
    <w:rsid w:val="007E68FE"/>
    <w:rsid w:val="007E69DE"/>
    <w:rsid w:val="007F6D08"/>
    <w:rsid w:val="00804FF5"/>
    <w:rsid w:val="00814AA9"/>
    <w:rsid w:val="00834B54"/>
    <w:rsid w:val="008E59BE"/>
    <w:rsid w:val="0090256C"/>
    <w:rsid w:val="00933DE4"/>
    <w:rsid w:val="00936701"/>
    <w:rsid w:val="00941EB0"/>
    <w:rsid w:val="009A446E"/>
    <w:rsid w:val="009B2F29"/>
    <w:rsid w:val="009B4B81"/>
    <w:rsid w:val="009D16DF"/>
    <w:rsid w:val="00A5174B"/>
    <w:rsid w:val="00A756E2"/>
    <w:rsid w:val="00A97BD1"/>
    <w:rsid w:val="00AC26FE"/>
    <w:rsid w:val="00AE748D"/>
    <w:rsid w:val="00AE7648"/>
    <w:rsid w:val="00B21000"/>
    <w:rsid w:val="00B45791"/>
    <w:rsid w:val="00BA7AF5"/>
    <w:rsid w:val="00C05976"/>
    <w:rsid w:val="00C26EE5"/>
    <w:rsid w:val="00C859CD"/>
    <w:rsid w:val="00CC5F00"/>
    <w:rsid w:val="00CD1D53"/>
    <w:rsid w:val="00D81566"/>
    <w:rsid w:val="00DC7A35"/>
    <w:rsid w:val="00DD408E"/>
    <w:rsid w:val="00E04689"/>
    <w:rsid w:val="00E17F68"/>
    <w:rsid w:val="00E91555"/>
    <w:rsid w:val="00E9254C"/>
    <w:rsid w:val="00EB6BF9"/>
    <w:rsid w:val="00EF0BC0"/>
    <w:rsid w:val="00F25C7B"/>
    <w:rsid w:val="00F34F4B"/>
    <w:rsid w:val="00F44870"/>
    <w:rsid w:val="00F624D4"/>
    <w:rsid w:val="00F87FCE"/>
    <w:rsid w:val="00F95A0E"/>
    <w:rsid w:val="00FA14FB"/>
    <w:rsid w:val="00FA53E2"/>
    <w:rsid w:val="00FA71F9"/>
    <w:rsid w:val="00FB09E2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3362F"/>
  <w15:docId w15:val="{DDC4C8D4-A35B-4DEB-87B0-CA382D2F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paragraph" w:styleId="Odstavecseseznamem">
    <w:name w:val="List Paragraph"/>
    <w:basedOn w:val="Normln"/>
    <w:uiPriority w:val="34"/>
    <w:qFormat/>
    <w:rsid w:val="006F447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2378F"/>
    <w:rPr>
      <w:color w:val="808080"/>
    </w:rPr>
  </w:style>
  <w:style w:type="paragraph" w:styleId="Textbubliny">
    <w:name w:val="Balloon Text"/>
    <w:basedOn w:val="Normln"/>
    <w:link w:val="TextbublinyChar"/>
    <w:rsid w:val="0002378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02378F"/>
    <w:rPr>
      <w:rFonts w:ascii="Tahoma" w:hAnsi="Tahoma" w:cs="Tahoma"/>
      <w:sz w:val="16"/>
      <w:szCs w:val="16"/>
      <w:lang w:eastAsia="it-IT"/>
    </w:rPr>
  </w:style>
  <w:style w:type="table" w:styleId="Mkatabulky">
    <w:name w:val="Table Grid"/>
    <w:basedOn w:val="Normlntabulka"/>
    <w:rsid w:val="00DC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e\Documents\&#352;kola\ARP_05\ARP_05_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ARP_05_.dotx</Template>
  <TotalTime>14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Kryštof Malinda</dc:creator>
  <cp:lastModifiedBy>Kryštof Malinda</cp:lastModifiedBy>
  <cp:revision>8</cp:revision>
  <cp:lastPrinted>2003-03-14T05:25:00Z</cp:lastPrinted>
  <dcterms:created xsi:type="dcterms:W3CDTF">2023-04-10T19:06:00Z</dcterms:created>
  <dcterms:modified xsi:type="dcterms:W3CDTF">2023-04-12T09:12:00Z</dcterms:modified>
</cp:coreProperties>
</file>